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83.5pt;margin-top:580.75pt;width:231.05pt;height:140.65pt;mso-position-horizontal-relative:page;mso-position-vertical-relative:page;z-index:-2417" coordorigin="1670,11615" coordsize="4621,2813">
            <v:shape style="position:absolute;left:3830;top:12783;width:2444;height:803" type="#_x0000_t75">
              <v:imagedata r:id="rId7" o:title=""/>
            </v:shape>
            <v:shape style="position:absolute;left:1670;top:11615;width:4621;height:1121" type="#_x0000_t75">
              <v:imagedata r:id="rId8" o:title=""/>
            </v:shape>
            <v:shape style="position:absolute;left:1672;top:12742;width:2007;height:837" type="#_x0000_t75">
              <v:imagedata r:id="rId9" o:title=""/>
            </v:shape>
            <v:shape style="position:absolute;left:1670;top:13625;width:4604;height:803" type="#_x0000_t75">
              <v:imagedata r:id="rId10" o:title="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68" w:lineRule="exact"/>
        <w:ind w:left="2126" w:right="2386"/>
        <w:jc w:val="center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B</w:t>
      </w:r>
      <w:r>
        <w:rPr>
          <w:rFonts w:ascii="Calibri" w:hAnsi="Calibri" w:cs="Calibri" w:eastAsia="Calibri"/>
          <w:sz w:val="40"/>
          <w:szCs w:val="40"/>
          <w:spacing w:val="2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M</w:t>
      </w:r>
      <w:r>
        <w:rPr>
          <w:rFonts w:ascii="Calibri" w:hAnsi="Calibri" w:cs="Calibri" w:eastAsia="Calibri"/>
          <w:sz w:val="40"/>
          <w:szCs w:val="40"/>
          <w:spacing w:val="-2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PROJE</w:t>
      </w:r>
      <w:r>
        <w:rPr>
          <w:rFonts w:ascii="Calibri" w:hAnsi="Calibri" w:cs="Calibri" w:eastAsia="Calibri"/>
          <w:sz w:val="40"/>
          <w:szCs w:val="40"/>
          <w:spacing w:val="-2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spacing w:val="-3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spacing w:val="-1"/>
          <w:w w:val="100"/>
          <w:b/>
          <w:bCs/>
          <w:position w:val="1"/>
        </w:rPr>
        <w:t>X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spacing w:val="-2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UT</w:t>
      </w:r>
      <w:r>
        <w:rPr>
          <w:rFonts w:ascii="Calibri" w:hAnsi="Calibri" w:cs="Calibri" w:eastAsia="Calibri"/>
          <w:sz w:val="40"/>
          <w:szCs w:val="40"/>
          <w:spacing w:val="1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ON</w:t>
      </w:r>
      <w:r>
        <w:rPr>
          <w:rFonts w:ascii="Calibri" w:hAnsi="Calibri" w:cs="Calibri" w:eastAsia="Calibri"/>
          <w:sz w:val="40"/>
          <w:szCs w:val="40"/>
          <w:spacing w:val="-1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PL</w:t>
      </w:r>
      <w:r>
        <w:rPr>
          <w:rFonts w:ascii="Calibri" w:hAnsi="Calibri" w:cs="Calibri" w:eastAsia="Calibri"/>
          <w:sz w:val="40"/>
          <w:szCs w:val="40"/>
          <w:spacing w:val="-2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spacing w:val="0"/>
          <w:w w:val="100"/>
          <w:position w:val="0"/>
        </w:rPr>
      </w:r>
    </w:p>
    <w:p>
      <w:pPr>
        <w:spacing w:before="1" w:after="0" w:line="240" w:lineRule="auto"/>
        <w:ind w:left="3819" w:right="4077"/>
        <w:jc w:val="center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spacing w:val="1"/>
          <w:w w:val="100"/>
          <w:b/>
          <w:bCs/>
        </w:rPr>
        <w:t>V</w:t>
      </w:r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  <w:t>ERSION</w:t>
      </w:r>
      <w:r>
        <w:rPr>
          <w:rFonts w:ascii="Calibri" w:hAnsi="Calibri" w:cs="Calibri" w:eastAsia="Calibri"/>
          <w:sz w:val="32"/>
          <w:szCs w:val="32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40"/>
          <w:szCs w:val="40"/>
          <w:spacing w:val="1"/>
          <w:w w:val="100"/>
          <w:b/>
          <w:bCs/>
        </w:rPr>
        <w:t>2.0</w:t>
      </w:r>
      <w:r>
        <w:rPr>
          <w:rFonts w:ascii="Calibri" w:hAnsi="Calibri" w:cs="Calibri" w:eastAsia="Calibri"/>
          <w:sz w:val="40"/>
          <w:szCs w:val="40"/>
          <w:spacing w:val="0"/>
          <w:w w:val="100"/>
        </w:rPr>
      </w:r>
    </w:p>
    <w:p>
      <w:pPr>
        <w:spacing w:before="0" w:after="0" w:line="389" w:lineRule="exact"/>
        <w:ind w:left="4471" w:right="4730"/>
        <w:jc w:val="center"/>
        <w:rPr>
          <w:rFonts w:ascii="Calibri" w:hAnsi="Calibri" w:cs="Calibri" w:eastAsia="Calibri"/>
          <w:sz w:val="32"/>
          <w:szCs w:val="32"/>
        </w:rPr>
      </w:pPr>
      <w:rPr/>
      <w:r>
        <w:rPr>
          <w:rFonts w:ascii="Calibri" w:hAnsi="Calibri" w:cs="Calibri" w:eastAsia="Calibri"/>
          <w:sz w:val="32"/>
          <w:szCs w:val="32"/>
          <w:spacing w:val="0"/>
          <w:w w:val="99"/>
          <w:position w:val="1"/>
        </w:rPr>
        <w:t>FOR</w:t>
      </w:r>
      <w:r>
        <w:rPr>
          <w:rFonts w:ascii="Calibri" w:hAnsi="Calibri" w:cs="Calibri" w:eastAsia="Calibri"/>
          <w:sz w:val="32"/>
          <w:szCs w:val="32"/>
          <w:spacing w:val="0"/>
          <w:w w:val="100"/>
          <w:position w:val="0"/>
        </w:rPr>
      </w:r>
    </w:p>
    <w:p>
      <w:pPr>
        <w:spacing w:before="1" w:after="0" w:line="240" w:lineRule="auto"/>
        <w:ind w:left="3399" w:right="3658"/>
        <w:jc w:val="center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A6A6A6"/>
          <w:spacing w:val="0"/>
          <w:w w:val="100"/>
          <w:b/>
          <w:bCs/>
        </w:rPr>
        <w:t>[PROJ</w:t>
      </w:r>
      <w:r>
        <w:rPr>
          <w:rFonts w:ascii="Calibri" w:hAnsi="Calibri" w:cs="Calibri" w:eastAsia="Calibri"/>
          <w:sz w:val="40"/>
          <w:szCs w:val="40"/>
          <w:color w:val="A6A6A6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40"/>
          <w:szCs w:val="40"/>
          <w:color w:val="A6A6A6"/>
          <w:spacing w:val="0"/>
          <w:w w:val="100"/>
          <w:b/>
          <w:bCs/>
        </w:rPr>
        <w:t>CT</w:t>
      </w:r>
      <w:r>
        <w:rPr>
          <w:rFonts w:ascii="Calibri" w:hAnsi="Calibri" w:cs="Calibri" w:eastAsia="Calibri"/>
          <w:sz w:val="40"/>
          <w:szCs w:val="40"/>
          <w:color w:val="A6A6A6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40"/>
          <w:szCs w:val="40"/>
          <w:color w:val="A6A6A6"/>
          <w:spacing w:val="0"/>
          <w:w w:val="100"/>
          <w:b/>
          <w:bCs/>
        </w:rPr>
        <w:t>TI</w:t>
      </w:r>
      <w:r>
        <w:rPr>
          <w:rFonts w:ascii="Calibri" w:hAnsi="Calibri" w:cs="Calibri" w:eastAsia="Calibri"/>
          <w:sz w:val="40"/>
          <w:szCs w:val="40"/>
          <w:color w:val="A6A6A6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40"/>
          <w:szCs w:val="40"/>
          <w:color w:val="A6A6A6"/>
          <w:spacing w:val="-2"/>
          <w:w w:val="100"/>
          <w:b/>
          <w:bCs/>
        </w:rPr>
        <w:t>L</w:t>
      </w:r>
      <w:r>
        <w:rPr>
          <w:rFonts w:ascii="Calibri" w:hAnsi="Calibri" w:cs="Calibri" w:eastAsia="Calibri"/>
          <w:sz w:val="40"/>
          <w:szCs w:val="40"/>
          <w:color w:val="A6A6A6"/>
          <w:spacing w:val="0"/>
          <w:w w:val="100"/>
          <w:b/>
          <w:bCs/>
        </w:rPr>
        <w:t>E]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</w:rPr>
      </w:r>
    </w:p>
    <w:p>
      <w:pPr>
        <w:spacing w:before="0" w:after="0" w:line="240" w:lineRule="auto"/>
        <w:ind w:left="3745" w:right="4006"/>
        <w:jc w:val="center"/>
        <w:rPr>
          <w:rFonts w:ascii="Calibri" w:hAnsi="Calibri" w:cs="Calibri" w:eastAsia="Calibri"/>
          <w:sz w:val="32"/>
          <w:szCs w:val="32"/>
        </w:rPr>
      </w:pPr>
      <w:rPr/>
      <w:r>
        <w:rPr>
          <w:rFonts w:ascii="Calibri" w:hAnsi="Calibri" w:cs="Calibri" w:eastAsia="Calibri"/>
          <w:sz w:val="32"/>
          <w:szCs w:val="32"/>
          <w:spacing w:val="0"/>
          <w:w w:val="100"/>
        </w:rPr>
        <w:t>DEVELOPED</w:t>
      </w:r>
      <w:r>
        <w:rPr>
          <w:rFonts w:ascii="Calibri" w:hAnsi="Calibri" w:cs="Calibri" w:eastAsia="Calibri"/>
          <w:sz w:val="32"/>
          <w:szCs w:val="32"/>
          <w:spacing w:val="-14"/>
          <w:w w:val="100"/>
        </w:rPr>
        <w:t> </w:t>
      </w:r>
      <w:r>
        <w:rPr>
          <w:rFonts w:ascii="Calibri" w:hAnsi="Calibri" w:cs="Calibri" w:eastAsia="Calibri"/>
          <w:sz w:val="32"/>
          <w:szCs w:val="32"/>
          <w:spacing w:val="0"/>
          <w:w w:val="99"/>
        </w:rPr>
        <w:t>BY</w:t>
      </w:r>
      <w:r>
        <w:rPr>
          <w:rFonts w:ascii="Calibri" w:hAnsi="Calibri" w:cs="Calibri" w:eastAsia="Calibri"/>
          <w:sz w:val="32"/>
          <w:szCs w:val="32"/>
          <w:spacing w:val="0"/>
          <w:w w:val="100"/>
        </w:rPr>
      </w:r>
    </w:p>
    <w:p>
      <w:pPr>
        <w:spacing w:before="0" w:after="0" w:line="488" w:lineRule="exact"/>
        <w:ind w:left="2950" w:right="3208"/>
        <w:jc w:val="center"/>
        <w:rPr>
          <w:rFonts w:ascii="Calibri" w:hAnsi="Calibri" w:cs="Calibri" w:eastAsia="Calibri"/>
          <w:sz w:val="40"/>
          <w:szCs w:val="40"/>
        </w:rPr>
      </w:pPr>
      <w:rPr/>
      <w:r>
        <w:rPr>
          <w:rFonts w:ascii="Calibri" w:hAnsi="Calibri" w:cs="Calibri" w:eastAsia="Calibri"/>
          <w:sz w:val="40"/>
          <w:szCs w:val="40"/>
          <w:color w:val="A6A6A6"/>
          <w:spacing w:val="0"/>
          <w:w w:val="100"/>
          <w:b/>
          <w:bCs/>
          <w:position w:val="1"/>
        </w:rPr>
        <w:t>[A</w:t>
      </w:r>
      <w:r>
        <w:rPr>
          <w:rFonts w:ascii="Calibri" w:hAnsi="Calibri" w:cs="Calibri" w:eastAsia="Calibri"/>
          <w:sz w:val="40"/>
          <w:szCs w:val="40"/>
          <w:color w:val="A6A6A6"/>
          <w:spacing w:val="-1"/>
          <w:w w:val="100"/>
          <w:b/>
          <w:bCs/>
          <w:position w:val="1"/>
        </w:rPr>
        <w:t>U</w:t>
      </w:r>
      <w:r>
        <w:rPr>
          <w:rFonts w:ascii="Calibri" w:hAnsi="Calibri" w:cs="Calibri" w:eastAsia="Calibri"/>
          <w:sz w:val="40"/>
          <w:szCs w:val="40"/>
          <w:color w:val="A6A6A6"/>
          <w:spacing w:val="0"/>
          <w:w w:val="100"/>
          <w:b/>
          <w:bCs/>
          <w:position w:val="1"/>
        </w:rPr>
        <w:t>THOR</w:t>
      </w:r>
      <w:r>
        <w:rPr>
          <w:rFonts w:ascii="Calibri" w:hAnsi="Calibri" w:cs="Calibri" w:eastAsia="Calibri"/>
          <w:sz w:val="40"/>
          <w:szCs w:val="40"/>
          <w:color w:val="A6A6A6"/>
          <w:spacing w:val="0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color w:val="A6A6A6"/>
          <w:spacing w:val="0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40"/>
          <w:szCs w:val="40"/>
          <w:color w:val="A6A6A6"/>
          <w:spacing w:val="-3"/>
          <w:w w:val="100"/>
          <w:b/>
          <w:bCs/>
          <w:position w:val="1"/>
        </w:rPr>
        <w:t>O</w:t>
      </w:r>
      <w:r>
        <w:rPr>
          <w:rFonts w:ascii="Calibri" w:hAnsi="Calibri" w:cs="Calibri" w:eastAsia="Calibri"/>
          <w:sz w:val="40"/>
          <w:szCs w:val="40"/>
          <w:color w:val="A6A6A6"/>
          <w:spacing w:val="0"/>
          <w:w w:val="100"/>
          <w:b/>
          <w:bCs/>
          <w:position w:val="1"/>
        </w:rPr>
        <w:t>MPANY]</w:t>
      </w:r>
      <w:r>
        <w:rPr>
          <w:rFonts w:ascii="Calibri" w:hAnsi="Calibri" w:cs="Calibri" w:eastAsia="Calibri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324"/>
        <w:jc w:val="both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is</w:t>
      </w:r>
      <w:r>
        <w:rPr>
          <w:rFonts w:ascii="Calibri" w:hAnsi="Calibri" w:cs="Calibri" w:eastAsia="Calibri"/>
          <w:sz w:val="20"/>
          <w:szCs w:val="20"/>
          <w:spacing w:val="-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la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ool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at</w:t>
      </w:r>
      <w:r>
        <w:rPr>
          <w:rFonts w:ascii="Calibri" w:hAnsi="Calibri" w:cs="Calibri" w:eastAsia="Calibri"/>
          <w:sz w:val="20"/>
          <w:szCs w:val="2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is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-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in</w:t>
      </w:r>
      <w:r>
        <w:rPr>
          <w:rFonts w:ascii="Calibri" w:hAnsi="Calibri" w:cs="Calibri" w:eastAsia="Calibri"/>
          <w:sz w:val="20"/>
          <w:szCs w:val="2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-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l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1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of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BIM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je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x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ti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-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lan</w:t>
      </w:r>
      <w:r>
        <w:rPr>
          <w:rFonts w:ascii="Calibri" w:hAnsi="Calibri" w:cs="Calibri" w:eastAsia="Calibri"/>
          <w:sz w:val="20"/>
          <w:szCs w:val="20"/>
          <w:spacing w:val="-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-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q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ir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-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ct.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te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la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lan</w:t>
      </w:r>
      <w:r>
        <w:rPr>
          <w:rFonts w:ascii="Calibri" w:hAnsi="Calibri" w:cs="Calibri" w:eastAsia="Calibri"/>
          <w:sz w:val="20"/>
          <w:szCs w:val="20"/>
          <w:spacing w:val="9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w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as</w:t>
      </w:r>
      <w:r>
        <w:rPr>
          <w:rFonts w:ascii="Calibri" w:hAnsi="Calibri" w:cs="Calibri" w:eastAsia="Calibri"/>
          <w:sz w:val="20"/>
          <w:szCs w:val="20"/>
          <w:spacing w:val="9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1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f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b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ildi</w:t>
      </w:r>
      <w:r>
        <w:rPr>
          <w:rFonts w:ascii="Calibri" w:hAnsi="Calibri" w:cs="Calibri" w:eastAsia="Calibri"/>
          <w:sz w:val="20"/>
          <w:szCs w:val="20"/>
          <w:spacing w:val="4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gSMA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allia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™</w:t>
      </w:r>
      <w:r>
        <w:rPr>
          <w:rFonts w:ascii="Calibri" w:hAnsi="Calibri" w:cs="Calibri" w:eastAsia="Calibri"/>
          <w:sz w:val="20"/>
          <w:szCs w:val="20"/>
          <w:spacing w:val="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(bS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)</w:t>
      </w:r>
      <w:r>
        <w:rPr>
          <w:rFonts w:ascii="Calibri" w:hAnsi="Calibri" w:cs="Calibri" w:eastAsia="Calibri"/>
          <w:sz w:val="20"/>
          <w:szCs w:val="20"/>
          <w:spacing w:val="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Pr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j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ct</w:t>
      </w:r>
      <w:r>
        <w:rPr>
          <w:rFonts w:ascii="Calibri" w:hAnsi="Calibri" w:cs="Calibri" w:eastAsia="Calibri"/>
          <w:sz w:val="20"/>
          <w:szCs w:val="20"/>
          <w:spacing w:val="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“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BIM</w:t>
      </w:r>
      <w:r>
        <w:rPr>
          <w:rFonts w:ascii="Calibri" w:hAnsi="Calibri" w:cs="Calibri" w:eastAsia="Calibri"/>
          <w:sz w:val="20"/>
          <w:szCs w:val="20"/>
          <w:spacing w:val="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Pr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je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x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ti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Pla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g”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as</w:t>
      </w:r>
      <w:r>
        <w:rPr>
          <w:rFonts w:ascii="Calibri" w:hAnsi="Calibri" w:cs="Calibri" w:eastAsia="Calibri"/>
          <w:sz w:val="20"/>
          <w:szCs w:val="20"/>
          <w:spacing w:val="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lo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b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y</w:t>
      </w:r>
      <w:r>
        <w:rPr>
          <w:rFonts w:ascii="Calibri" w:hAnsi="Calibri" w:cs="Calibri" w:eastAsia="Calibri"/>
          <w:sz w:val="20"/>
          <w:szCs w:val="20"/>
          <w:spacing w:val="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ter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tegrated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ction</w:t>
      </w:r>
      <w:r>
        <w:rPr>
          <w:rFonts w:ascii="Calibri" w:hAnsi="Calibri" w:cs="Calibri" w:eastAsia="Calibri"/>
          <w:sz w:val="20"/>
          <w:szCs w:val="2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(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IC)</w:t>
      </w:r>
      <w:r>
        <w:rPr>
          <w:rFonts w:ascii="Calibri" w:hAnsi="Calibri" w:cs="Calibri" w:eastAsia="Calibri"/>
          <w:sz w:val="20"/>
          <w:szCs w:val="20"/>
          <w:spacing w:val="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ch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G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of</w:t>
      </w:r>
      <w:r>
        <w:rPr>
          <w:rFonts w:ascii="Calibri" w:hAnsi="Calibri" w:cs="Calibri" w:eastAsia="Calibri"/>
          <w:sz w:val="20"/>
          <w:szCs w:val="20"/>
          <w:spacing w:val="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Pen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y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l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ia</w:t>
      </w:r>
      <w:r>
        <w:rPr>
          <w:rFonts w:ascii="Calibri" w:hAnsi="Calibri" w:cs="Calibri" w:eastAsia="Calibri"/>
          <w:sz w:val="20"/>
          <w:szCs w:val="2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y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b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Sa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je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is</w:t>
      </w:r>
      <w:r>
        <w:rPr>
          <w:rFonts w:ascii="Calibri" w:hAnsi="Calibri" w:cs="Calibri" w:eastAsia="Calibri"/>
          <w:sz w:val="20"/>
          <w:szCs w:val="20"/>
          <w:spacing w:val="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or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-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b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y</w:t>
      </w:r>
      <w:r>
        <w:rPr>
          <w:rFonts w:ascii="Calibri" w:hAnsi="Calibri" w:cs="Calibri" w:eastAsia="Calibri"/>
          <w:sz w:val="20"/>
          <w:szCs w:val="20"/>
          <w:spacing w:val="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Ch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rl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k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w</w:t>
      </w:r>
      <w:r>
        <w:rPr>
          <w:rFonts w:ascii="Calibri" w:hAnsi="Calibri" w:cs="Calibri" w:eastAsia="Calibri"/>
          <w:sz w:val="20"/>
          <w:szCs w:val="2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Fo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ion</w:t>
      </w:r>
      <w:r>
        <w:rPr>
          <w:rFonts w:ascii="Calibri" w:hAnsi="Calibri" w:cs="Calibri" w:eastAsia="Calibri"/>
          <w:sz w:val="20"/>
          <w:szCs w:val="20"/>
          <w:spacing w:val="-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7"/>
          <w:w w:val="100"/>
        </w:rPr>
        <w:t>(</w:t>
      </w:r>
      <w:r>
        <w:rPr>
          <w:rFonts w:ascii="Calibri" w:hAnsi="Calibri" w:cs="Calibri" w:eastAsia="Calibri"/>
          <w:sz w:val="20"/>
          <w:szCs w:val="20"/>
          <w:color w:val="0000FF"/>
          <w:spacing w:val="7"/>
          <w:w w:val="100"/>
        </w:rPr>
      </w:r>
      <w:hyperlink r:id="rId11"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h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: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/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/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.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a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n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k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o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f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o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n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d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a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io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n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.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o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r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  <w:u w:val="single" w:color="0000FF"/>
          </w:rPr>
          <w:t>g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</w:rPr>
        </w:r>
      </w:hyperlink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),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Co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tr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ction</w:t>
      </w:r>
      <w:r>
        <w:rPr>
          <w:rFonts w:ascii="Calibri" w:hAnsi="Calibri" w:cs="Calibri" w:eastAsia="Calibri"/>
          <w:sz w:val="20"/>
          <w:szCs w:val="20"/>
          <w:color w:val="000000"/>
          <w:spacing w:val="2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try</w:t>
      </w:r>
      <w:r>
        <w:rPr>
          <w:rFonts w:ascii="Calibri" w:hAnsi="Calibri" w:cs="Calibri" w:eastAsia="Calibri"/>
          <w:sz w:val="20"/>
          <w:szCs w:val="20"/>
          <w:color w:val="000000"/>
          <w:spacing w:val="2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ti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te</w:t>
      </w:r>
      <w:r>
        <w:rPr>
          <w:rFonts w:ascii="Calibri" w:hAnsi="Calibri" w:cs="Calibri" w:eastAsia="Calibri"/>
          <w:sz w:val="20"/>
          <w:szCs w:val="20"/>
          <w:color w:val="000000"/>
          <w:spacing w:val="2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(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II)</w:t>
      </w:r>
      <w:r>
        <w:rPr>
          <w:rFonts w:ascii="Calibri" w:hAnsi="Calibri" w:cs="Calibri" w:eastAsia="Calibri"/>
          <w:sz w:val="20"/>
          <w:szCs w:val="20"/>
          <w:color w:val="000000"/>
          <w:spacing w:val="3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3"/>
          <w:w w:val="100"/>
        </w:rPr>
        <w:t>(</w:t>
      </w:r>
      <w:r>
        <w:rPr>
          <w:rFonts w:ascii="Calibri" w:hAnsi="Calibri" w:cs="Calibri" w:eastAsia="Calibri"/>
          <w:sz w:val="20"/>
          <w:szCs w:val="20"/>
          <w:color w:val="0000FF"/>
          <w:spacing w:val="3"/>
          <w:w w:val="100"/>
        </w:rPr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h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tt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p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: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  <w:t>/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/w</w:t>
      </w:r>
      <w:r>
        <w:rPr>
          <w:rFonts w:ascii="Calibri" w:hAnsi="Calibri" w:cs="Calibri" w:eastAsia="Calibri"/>
          <w:sz w:val="20"/>
          <w:szCs w:val="20"/>
          <w:color w:val="0000FF"/>
          <w:spacing w:val="-3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  <w:t>w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  <w:t>w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.</w:t>
      </w:r>
      <w:r>
        <w:rPr>
          <w:rFonts w:ascii="Calibri" w:hAnsi="Calibri" w:cs="Calibri" w:eastAsia="Calibri"/>
          <w:sz w:val="20"/>
          <w:szCs w:val="20"/>
          <w:color w:val="0000FF"/>
          <w:spacing w:val="-2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con</w:t>
      </w:r>
      <w:r>
        <w:rPr>
          <w:rFonts w:ascii="Calibri" w:hAnsi="Calibri" w:cs="Calibri" w:eastAsia="Calibri"/>
          <w:sz w:val="20"/>
          <w:szCs w:val="20"/>
          <w:color w:val="0000FF"/>
          <w:spacing w:val="-2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  <w:t>s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tru</w:t>
      </w:r>
      <w:r>
        <w:rPr>
          <w:rFonts w:ascii="Calibri" w:hAnsi="Calibri" w:cs="Calibri" w:eastAsia="Calibri"/>
          <w:sz w:val="20"/>
          <w:szCs w:val="20"/>
          <w:color w:val="0000FF"/>
          <w:spacing w:val="-3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c</w:t>
      </w:r>
      <w:r>
        <w:rPr>
          <w:rFonts w:ascii="Calibri" w:hAnsi="Calibri" w:cs="Calibri" w:eastAsia="Calibri"/>
          <w:sz w:val="20"/>
          <w:szCs w:val="20"/>
          <w:color w:val="0000FF"/>
          <w:spacing w:val="1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tio</w:t>
      </w:r>
      <w:r>
        <w:rPr>
          <w:rFonts w:ascii="Calibri" w:hAnsi="Calibri" w:cs="Calibri" w:eastAsia="Calibri"/>
          <w:sz w:val="20"/>
          <w:szCs w:val="20"/>
          <w:color w:val="0000FF"/>
          <w:spacing w:val="-2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n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  <w:t>‐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in</w:t>
      </w:r>
      <w:r>
        <w:rPr>
          <w:rFonts w:ascii="Calibri" w:hAnsi="Calibri" w:cs="Calibri" w:eastAsia="Calibri"/>
          <w:sz w:val="20"/>
          <w:szCs w:val="20"/>
          <w:color w:val="0000FF"/>
          <w:spacing w:val="-2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  <w:t>s</w:t>
      </w:r>
      <w:r>
        <w:rPr>
          <w:rFonts w:ascii="Calibri" w:hAnsi="Calibri" w:cs="Calibri" w:eastAsia="Calibri"/>
          <w:sz w:val="20"/>
          <w:szCs w:val="20"/>
          <w:color w:val="0000FF"/>
          <w:spacing w:val="-1"/>
          <w:w w:val="100"/>
          <w:u w:val="single" w:color="0000FF"/>
        </w:rPr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tit</w:t>
      </w:r>
      <w:r>
        <w:rPr>
          <w:rFonts w:ascii="Calibri" w:hAnsi="Calibri" w:cs="Calibri" w:eastAsia="Calibri"/>
          <w:sz w:val="20"/>
          <w:szCs w:val="20"/>
          <w:color w:val="0000FF"/>
          <w:spacing w:val="-2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u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  <w:u w:val="single" w:color="0000FF"/>
        </w:rPr>
        <w:t>te.org</w:t>
      </w:r>
      <w:r>
        <w:rPr>
          <w:rFonts w:ascii="Calibri" w:hAnsi="Calibri" w:cs="Calibri" w:eastAsia="Calibri"/>
          <w:sz w:val="20"/>
          <w:szCs w:val="20"/>
          <w:color w:val="0000FF"/>
          <w:spacing w:val="-5"/>
          <w:w w:val="100"/>
          <w:u w:val="single" w:color="0000FF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-4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),</w:t>
      </w:r>
      <w:r>
        <w:rPr>
          <w:rFonts w:ascii="Calibri" w:hAnsi="Calibri" w:cs="Calibri" w:eastAsia="Calibri"/>
          <w:sz w:val="20"/>
          <w:szCs w:val="20"/>
          <w:color w:val="000000"/>
          <w:spacing w:val="3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3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St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te</w:t>
      </w:r>
      <w:r>
        <w:rPr>
          <w:rFonts w:ascii="Calibri" w:hAnsi="Calibri" w:cs="Calibri" w:eastAsia="Calibri"/>
          <w:sz w:val="20"/>
          <w:szCs w:val="20"/>
          <w:color w:val="000000"/>
          <w:spacing w:val="29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f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f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ice</w:t>
      </w:r>
      <w:r>
        <w:rPr>
          <w:rFonts w:ascii="Calibri" w:hAnsi="Calibri" w:cs="Calibri" w:eastAsia="Calibri"/>
          <w:sz w:val="20"/>
          <w:szCs w:val="20"/>
          <w:color w:val="000000"/>
          <w:spacing w:val="2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3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f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-1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y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ical</w:t>
      </w:r>
      <w:r>
        <w:rPr>
          <w:rFonts w:ascii="Calibri" w:hAnsi="Calibri" w:cs="Calibri" w:eastAsia="Calibri"/>
          <w:sz w:val="20"/>
          <w:szCs w:val="20"/>
          <w:color w:val="000000"/>
          <w:spacing w:val="2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Pla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(OPP)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4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(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</w:rPr>
      </w:r>
      <w:hyperlink r:id="rId12"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h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: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/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2"/>
            <w:w w:val="100"/>
            <w:u w:val="single" w:color="0000FF"/>
          </w:rPr>
          <w:t>/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2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.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o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.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s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2"/>
            <w:w w:val="100"/>
            <w:u w:val="single" w:color="0000FF"/>
          </w:rPr>
          <w:t>.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2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d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4"/>
            <w:w w:val="100"/>
            <w:u w:val="single" w:color="0000FF"/>
          </w:rPr>
          <w:t>u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4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4"/>
            <w:w w:val="100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4"/>
            <w:w w:val="100"/>
          </w:rPr>
        </w:r>
      </w:hyperlink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),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2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 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4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rt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4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f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or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 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Ach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g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4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Co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tr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ti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 </w:t>
      </w:r>
      <w:r>
        <w:rPr>
          <w:rFonts w:ascii="Calibri" w:hAnsi="Calibri" w:cs="Calibri" w:eastAsia="Calibri"/>
          <w:sz w:val="20"/>
          <w:szCs w:val="20"/>
          <w:color w:val="000000"/>
          <w:spacing w:val="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xc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ll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4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(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)</w:t>
      </w:r>
      <w:r>
        <w:rPr>
          <w:rFonts w:ascii="Calibri" w:hAnsi="Calibri" w:cs="Calibri" w:eastAsia="Calibri"/>
          <w:sz w:val="20"/>
          <w:szCs w:val="20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(</w:t>
      </w:r>
      <w:r>
        <w:rPr>
          <w:rFonts w:ascii="Calibri" w:hAnsi="Calibri" w:cs="Calibri" w:eastAsia="Calibri"/>
          <w:sz w:val="20"/>
          <w:szCs w:val="20"/>
          <w:color w:val="0000FF"/>
          <w:spacing w:val="0"/>
          <w:w w:val="100"/>
        </w:rPr>
      </w:r>
      <w:hyperlink r:id="rId13"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h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: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/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/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2"/>
            <w:w w:val="100"/>
            <w:u w:val="single" w:color="0000FF"/>
          </w:rPr>
          <w:t>.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2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n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gr.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s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.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d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/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  <w:u w:val="single" w:color="0000FF"/>
          </w:rPr>
          <w:t>a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c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</w:rPr>
        </w:r>
      </w:hyperlink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).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1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000000"/>
          <w:spacing w:val="3"/>
          <w:w w:val="100"/>
        </w:rPr>
        <w:t>h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3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BIM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39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Pr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je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3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2"/>
          <w:w w:val="100"/>
        </w:rPr>
        <w:t>x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ti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3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Pla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g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3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G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3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99"/>
        </w:rPr>
        <w:t>can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 </w:t>
      </w:r>
      <w:r>
        <w:rPr>
          <w:rFonts w:ascii="Calibri" w:hAnsi="Calibri" w:cs="Calibri" w:eastAsia="Calibri"/>
          <w:sz w:val="20"/>
          <w:szCs w:val="20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99"/>
        </w:rPr>
        <w:t>b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99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 </w:t>
      </w:r>
      <w:r>
        <w:rPr>
          <w:rFonts w:ascii="Calibri" w:hAnsi="Calibri" w:cs="Calibri" w:eastAsia="Calibri"/>
          <w:sz w:val="20"/>
          <w:szCs w:val="20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w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lo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  </w:t>
      </w:r>
      <w:r>
        <w:rPr>
          <w:rFonts w:ascii="Calibri" w:hAnsi="Calibri" w:cs="Calibri" w:eastAsia="Calibri"/>
          <w:sz w:val="20"/>
          <w:szCs w:val="20"/>
          <w:color w:val="000000"/>
          <w:spacing w:val="3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  <w:t>at</w:t>
      </w:r>
      <w:r>
        <w:rPr>
          <w:rFonts w:ascii="Calibri" w:hAnsi="Calibri" w:cs="Calibri" w:eastAsia="Calibri"/>
          <w:sz w:val="20"/>
          <w:szCs w:val="20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0000FF"/>
          <w:spacing w:val="-2"/>
          <w:w w:val="100"/>
        </w:rPr>
      </w:r>
      <w:hyperlink r:id="rId14"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h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: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/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/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.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n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gr.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s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.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-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d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  <w:t>u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/B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2"/>
            <w:w w:val="100"/>
            <w:u w:val="single" w:color="0000FF"/>
          </w:rPr>
          <w:t>I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2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0"/>
            <w:w w:val="100"/>
            <w:u w:val="single" w:color="0000FF"/>
          </w:rPr>
          <w:t>M/Px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  <w:u w:val="single" w:color="0000FF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</w:rPr>
        </w:r>
        <w:r>
          <w:rPr>
            <w:rFonts w:ascii="Calibri" w:hAnsi="Calibri" w:cs="Calibri" w:eastAsia="Calibri"/>
            <w:sz w:val="20"/>
            <w:szCs w:val="20"/>
            <w:color w:val="0000FF"/>
            <w:spacing w:val="3"/>
            <w:w w:val="100"/>
          </w:rPr>
        </w:r>
        <w:r>
          <w:rPr>
            <w:rFonts w:ascii="Calibri" w:hAnsi="Calibri" w:cs="Calibri" w:eastAsia="Calibri"/>
            <w:sz w:val="20"/>
            <w:szCs w:val="20"/>
            <w:color w:val="006FC0"/>
            <w:spacing w:val="0"/>
            <w:w w:val="100"/>
          </w:rPr>
          <w:t>.</w:t>
        </w:r>
        <w:r>
          <w:rPr>
            <w:rFonts w:ascii="Calibri" w:hAnsi="Calibri" w:cs="Calibri" w:eastAsia="Calibri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334"/>
        <w:jc w:val="both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is</w:t>
      </w:r>
      <w:r>
        <w:rPr>
          <w:rFonts w:ascii="Calibri" w:hAnsi="Calibri" w:cs="Calibri" w:eastAsia="Calibri"/>
          <w:sz w:val="20"/>
          <w:szCs w:val="20"/>
          <w:color w:val="808080"/>
          <w:spacing w:val="2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808080"/>
          <w:spacing w:val="3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2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808080"/>
          <w:spacing w:val="1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can</w:t>
      </w:r>
      <w:r>
        <w:rPr>
          <w:rFonts w:ascii="Calibri" w:hAnsi="Calibri" w:cs="Calibri" w:eastAsia="Calibri"/>
          <w:sz w:val="20"/>
          <w:szCs w:val="20"/>
          <w:color w:val="808080"/>
          <w:spacing w:val="2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b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2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l</w:t>
      </w:r>
      <w:r>
        <w:rPr>
          <w:rFonts w:ascii="Calibri" w:hAnsi="Calibri" w:cs="Calibri" w:eastAsia="Calibri"/>
          <w:sz w:val="20"/>
          <w:szCs w:val="20"/>
          <w:color w:val="808080"/>
          <w:spacing w:val="3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808080"/>
          <w:spacing w:val="2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b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y</w:t>
      </w:r>
      <w:r>
        <w:rPr>
          <w:rFonts w:ascii="Calibri" w:hAnsi="Calibri" w:cs="Calibri" w:eastAsia="Calibri"/>
          <w:sz w:val="20"/>
          <w:szCs w:val="20"/>
          <w:color w:val="808080"/>
          <w:spacing w:val="2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808080"/>
          <w:spacing w:val="2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compa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y</w:t>
      </w:r>
      <w:r>
        <w:rPr>
          <w:rFonts w:ascii="Calibri" w:hAnsi="Calibri" w:cs="Calibri" w:eastAsia="Calibri"/>
          <w:sz w:val="20"/>
          <w:szCs w:val="20"/>
          <w:color w:val="808080"/>
          <w:spacing w:val="2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ci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f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ic</w:t>
      </w:r>
      <w:r>
        <w:rPr>
          <w:rFonts w:ascii="Calibri" w:hAnsi="Calibri" w:cs="Calibri" w:eastAsia="Calibri"/>
          <w:sz w:val="20"/>
          <w:szCs w:val="20"/>
          <w:color w:val="808080"/>
          <w:spacing w:val="2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2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2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808080"/>
          <w:spacing w:val="1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at</w:t>
      </w:r>
      <w:r>
        <w:rPr>
          <w:rFonts w:ascii="Calibri" w:hAnsi="Calibri" w:cs="Calibri" w:eastAsia="Calibri"/>
          <w:sz w:val="20"/>
          <w:szCs w:val="20"/>
          <w:color w:val="808080"/>
          <w:spacing w:val="2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clu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color w:val="808080"/>
          <w:spacing w:val="1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at</w:t>
      </w:r>
      <w:r>
        <w:rPr>
          <w:rFonts w:ascii="Calibri" w:hAnsi="Calibri" w:cs="Calibri" w:eastAsia="Calibri"/>
          <w:sz w:val="20"/>
          <w:szCs w:val="20"/>
          <w:color w:val="808080"/>
          <w:spacing w:val="2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808080"/>
          <w:spacing w:val="2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color w:val="808080"/>
          <w:spacing w:val="3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m</w:t>
      </w:r>
      <w:r>
        <w:rPr>
          <w:rFonts w:ascii="Calibri" w:hAnsi="Calibri" w:cs="Calibri" w:eastAsia="Calibri"/>
          <w:sz w:val="20"/>
          <w:szCs w:val="20"/>
          <w:color w:val="808080"/>
          <w:spacing w:val="1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oc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808080"/>
          <w:spacing w:val="19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ti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l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,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je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808080"/>
          <w:spacing w:val="-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ti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l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,</w:t>
      </w:r>
      <w:r>
        <w:rPr>
          <w:rFonts w:ascii="Calibri" w:hAnsi="Calibri" w:cs="Calibri" w:eastAsia="Calibri"/>
          <w:sz w:val="20"/>
          <w:szCs w:val="20"/>
          <w:color w:val="808080"/>
          <w:spacing w:val="-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je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808080"/>
          <w:spacing w:val="-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loc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ti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,</w:t>
      </w:r>
      <w:r>
        <w:rPr>
          <w:rFonts w:ascii="Calibri" w:hAnsi="Calibri" w:cs="Calibri" w:eastAsia="Calibri"/>
          <w:sz w:val="20"/>
          <w:szCs w:val="20"/>
          <w:color w:val="808080"/>
          <w:spacing w:val="-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or</w:t>
      </w:r>
      <w:r>
        <w:rPr>
          <w:rFonts w:ascii="Calibri" w:hAnsi="Calibri" w:cs="Calibri" w:eastAsia="Calibri"/>
          <w:sz w:val="20"/>
          <w:szCs w:val="20"/>
          <w:color w:val="808080"/>
          <w:spacing w:val="-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compa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y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,</w:t>
      </w:r>
      <w:r>
        <w:rPr>
          <w:rFonts w:ascii="Calibri" w:hAnsi="Calibri" w:cs="Calibri" w:eastAsia="Calibri"/>
          <w:sz w:val="20"/>
          <w:szCs w:val="20"/>
          <w:color w:val="808080"/>
          <w:spacing w:val="-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color w:val="80808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je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c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color w:val="808080"/>
          <w:spacing w:val="-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color w:val="808080"/>
          <w:spacing w:val="1"/>
          <w:w w:val="100"/>
        </w:rPr>
        <w:t>b</w:t>
      </w:r>
      <w:r>
        <w:rPr>
          <w:rFonts w:ascii="Calibri" w:hAnsi="Calibri" w:cs="Calibri" w:eastAsia="Calibri"/>
          <w:sz w:val="20"/>
          <w:szCs w:val="20"/>
          <w:color w:val="80808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color w:val="808080"/>
          <w:spacing w:val="0"/>
          <w:w w:val="100"/>
        </w:rPr>
        <w:t>r.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326"/>
        <w:jc w:val="both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is</w:t>
      </w:r>
      <w:r>
        <w:rPr>
          <w:rFonts w:ascii="Calibri" w:hAnsi="Calibri" w:cs="Calibri" w:eastAsia="Calibri"/>
          <w:sz w:val="20"/>
          <w:szCs w:val="20"/>
          <w:spacing w:val="2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w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ork</w:t>
      </w:r>
      <w:r>
        <w:rPr>
          <w:rFonts w:ascii="Calibri" w:hAnsi="Calibri" w:cs="Calibri" w:eastAsia="Calibri"/>
          <w:sz w:val="20"/>
          <w:szCs w:val="20"/>
          <w:spacing w:val="2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2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lic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21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2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4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2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Cr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19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1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ri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b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ti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5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-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Share</w:t>
      </w:r>
      <w:r>
        <w:rPr>
          <w:rFonts w:ascii="Calibri" w:hAnsi="Calibri" w:cs="Calibri" w:eastAsia="Calibri"/>
          <w:sz w:val="20"/>
          <w:szCs w:val="20"/>
          <w:spacing w:val="1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Alike</w:t>
      </w:r>
      <w:r>
        <w:rPr>
          <w:rFonts w:ascii="Calibri" w:hAnsi="Calibri" w:cs="Calibri" w:eastAsia="Calibri"/>
          <w:sz w:val="20"/>
          <w:szCs w:val="20"/>
          <w:spacing w:val="2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3.0</w:t>
      </w:r>
      <w:r>
        <w:rPr>
          <w:rFonts w:ascii="Calibri" w:hAnsi="Calibri" w:cs="Calibri" w:eastAsia="Calibri"/>
          <w:sz w:val="20"/>
          <w:szCs w:val="20"/>
          <w:spacing w:val="2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2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tes</w:t>
      </w:r>
      <w:r>
        <w:rPr>
          <w:rFonts w:ascii="Calibri" w:hAnsi="Calibri" w:cs="Calibri" w:eastAsia="Calibri"/>
          <w:sz w:val="20"/>
          <w:szCs w:val="20"/>
          <w:spacing w:val="2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Li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2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2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w</w:t>
      </w:r>
      <w:r>
        <w:rPr>
          <w:rFonts w:ascii="Calibri" w:hAnsi="Calibri" w:cs="Calibri" w:eastAsia="Calibri"/>
          <w:sz w:val="20"/>
          <w:szCs w:val="20"/>
          <w:spacing w:val="2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y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of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lic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,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6"/>
          <w:w w:val="100"/>
        </w:rPr>
        <w:t> </w:t>
      </w:r>
      <w:hyperlink r:id="rId15">
        <w:r>
          <w:rPr>
            <w:rFonts w:ascii="Calibri" w:hAnsi="Calibri" w:cs="Calibri" w:eastAsia="Calibri"/>
            <w:sz w:val="20"/>
            <w:szCs w:val="20"/>
            <w:spacing w:val="1"/>
            <w:w w:val="100"/>
          </w:rPr>
          <w:t>h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t</w:t>
        </w:r>
        <w:r>
          <w:rPr>
            <w:rFonts w:ascii="Calibri" w:hAnsi="Calibri" w:cs="Calibri" w:eastAsia="Calibri"/>
            <w:sz w:val="20"/>
            <w:szCs w:val="20"/>
            <w:spacing w:val="1"/>
            <w:w w:val="100"/>
          </w:rPr>
          <w:t>t</w:t>
        </w:r>
        <w:r>
          <w:rPr>
            <w:rFonts w:ascii="Calibri" w:hAnsi="Calibri" w:cs="Calibri" w:eastAsia="Calibri"/>
            <w:sz w:val="20"/>
            <w:szCs w:val="20"/>
            <w:spacing w:val="1"/>
            <w:w w:val="100"/>
          </w:rPr>
          <w:t>p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:</w:t>
        </w:r>
        <w:r>
          <w:rPr>
            <w:rFonts w:ascii="Calibri" w:hAnsi="Calibri" w:cs="Calibri" w:eastAsia="Calibri"/>
            <w:sz w:val="20"/>
            <w:szCs w:val="20"/>
            <w:spacing w:val="-1"/>
            <w:w w:val="100"/>
          </w:rPr>
          <w:t>/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/cr</w:t>
        </w:r>
        <w:r>
          <w:rPr>
            <w:rFonts w:ascii="Calibri" w:hAnsi="Calibri" w:cs="Calibri" w:eastAsia="Calibri"/>
            <w:sz w:val="20"/>
            <w:szCs w:val="20"/>
            <w:spacing w:val="-1"/>
            <w:w w:val="100"/>
          </w:rPr>
          <w:t>e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a</w:t>
        </w:r>
        <w:r>
          <w:rPr>
            <w:rFonts w:ascii="Calibri" w:hAnsi="Calibri" w:cs="Calibri" w:eastAsia="Calibri"/>
            <w:sz w:val="20"/>
            <w:szCs w:val="20"/>
            <w:spacing w:val="1"/>
            <w:w w:val="100"/>
          </w:rPr>
          <w:t>t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i</w:t>
        </w:r>
        <w:r>
          <w:rPr>
            <w:rFonts w:ascii="Calibri" w:hAnsi="Calibri" w:cs="Calibri" w:eastAsia="Calibri"/>
            <w:sz w:val="20"/>
            <w:szCs w:val="20"/>
            <w:spacing w:val="1"/>
            <w:w w:val="100"/>
          </w:rPr>
          <w:t>v</w:t>
        </w:r>
        <w:r>
          <w:rPr>
            <w:rFonts w:ascii="Calibri" w:hAnsi="Calibri" w:cs="Calibri" w:eastAsia="Calibri"/>
            <w:sz w:val="20"/>
            <w:szCs w:val="20"/>
            <w:spacing w:val="-1"/>
            <w:w w:val="100"/>
          </w:rPr>
          <w:t>e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c</w:t>
        </w:r>
        <w:r>
          <w:rPr>
            <w:rFonts w:ascii="Calibri" w:hAnsi="Calibri" w:cs="Calibri" w:eastAsia="Calibri"/>
            <w:sz w:val="20"/>
            <w:szCs w:val="20"/>
            <w:spacing w:val="3"/>
            <w:w w:val="100"/>
          </w:rPr>
          <w:t>o</w:t>
        </w:r>
        <w:r>
          <w:rPr>
            <w:rFonts w:ascii="Calibri" w:hAnsi="Calibri" w:cs="Calibri" w:eastAsia="Calibri"/>
            <w:sz w:val="20"/>
            <w:szCs w:val="20"/>
            <w:spacing w:val="-1"/>
            <w:w w:val="100"/>
          </w:rPr>
          <w:t>m</w:t>
        </w:r>
        <w:r>
          <w:rPr>
            <w:rFonts w:ascii="Calibri" w:hAnsi="Calibri" w:cs="Calibri" w:eastAsia="Calibri"/>
            <w:sz w:val="20"/>
            <w:szCs w:val="20"/>
            <w:spacing w:val="-1"/>
            <w:w w:val="100"/>
          </w:rPr>
          <w:t>m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o</w:t>
        </w:r>
        <w:r>
          <w:rPr>
            <w:rFonts w:ascii="Calibri" w:hAnsi="Calibri" w:cs="Calibri" w:eastAsia="Calibri"/>
            <w:sz w:val="20"/>
            <w:szCs w:val="20"/>
            <w:spacing w:val="3"/>
            <w:w w:val="100"/>
          </w:rPr>
          <w:t>n</w:t>
        </w:r>
        <w:r>
          <w:rPr>
            <w:rFonts w:ascii="Calibri" w:hAnsi="Calibri" w:cs="Calibri" w:eastAsia="Calibri"/>
            <w:sz w:val="20"/>
            <w:szCs w:val="20"/>
            <w:spacing w:val="-1"/>
            <w:w w:val="100"/>
          </w:rPr>
          <w:t>s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.org/</w:t>
        </w:r>
        <w:r>
          <w:rPr>
            <w:rFonts w:ascii="Calibri" w:hAnsi="Calibri" w:cs="Calibri" w:eastAsia="Calibri"/>
            <w:sz w:val="20"/>
            <w:szCs w:val="20"/>
            <w:spacing w:val="2"/>
            <w:w w:val="100"/>
          </w:rPr>
          <w:t>l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ic</w:t>
        </w:r>
        <w:r>
          <w:rPr>
            <w:rFonts w:ascii="Calibri" w:hAnsi="Calibri" w:cs="Calibri" w:eastAsia="Calibri"/>
            <w:sz w:val="20"/>
            <w:szCs w:val="20"/>
            <w:spacing w:val="-1"/>
            <w:w w:val="100"/>
          </w:rPr>
          <w:t>e</w:t>
        </w:r>
        <w:r>
          <w:rPr>
            <w:rFonts w:ascii="Calibri" w:hAnsi="Calibri" w:cs="Calibri" w:eastAsia="Calibri"/>
            <w:sz w:val="20"/>
            <w:szCs w:val="20"/>
            <w:spacing w:val="1"/>
            <w:w w:val="100"/>
          </w:rPr>
          <w:t>n</w:t>
        </w:r>
        <w:r>
          <w:rPr>
            <w:rFonts w:ascii="Calibri" w:hAnsi="Calibri" w:cs="Calibri" w:eastAsia="Calibri"/>
            <w:sz w:val="20"/>
            <w:szCs w:val="20"/>
            <w:spacing w:val="1"/>
            <w:w w:val="100"/>
          </w:rPr>
          <w:t>s</w:t>
        </w:r>
        <w:r>
          <w:rPr>
            <w:rFonts w:ascii="Calibri" w:hAnsi="Calibri" w:cs="Calibri" w:eastAsia="Calibri"/>
            <w:sz w:val="20"/>
            <w:szCs w:val="20"/>
            <w:spacing w:val="-1"/>
            <w:w w:val="100"/>
          </w:rPr>
          <w:t>e</w:t>
        </w:r>
        <w:r>
          <w:rPr>
            <w:rFonts w:ascii="Calibri" w:hAnsi="Calibri" w:cs="Calibri" w:eastAsia="Calibri"/>
            <w:sz w:val="20"/>
            <w:szCs w:val="20"/>
            <w:spacing w:val="-1"/>
            <w:w w:val="100"/>
          </w:rPr>
          <w:t>s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/</w:t>
        </w:r>
        <w:r>
          <w:rPr>
            <w:rFonts w:ascii="Calibri" w:hAnsi="Calibri" w:cs="Calibri" w:eastAsia="Calibri"/>
            <w:sz w:val="20"/>
            <w:szCs w:val="20"/>
            <w:spacing w:val="1"/>
            <w:w w:val="100"/>
          </w:rPr>
          <w:t>b</w:t>
        </w:r>
        <w:r>
          <w:rPr>
            <w:rFonts w:ascii="Calibri" w:hAnsi="Calibri" w:cs="Calibri" w:eastAsia="Calibri"/>
            <w:sz w:val="20"/>
            <w:szCs w:val="20"/>
            <w:spacing w:val="6"/>
            <w:w w:val="100"/>
          </w:rPr>
          <w:t>y</w:t>
        </w:r>
        <w:r>
          <w:rPr>
            <w:rFonts w:ascii="Calibri" w:hAnsi="Calibri" w:cs="Calibri" w:eastAsia="Calibri"/>
            <w:sz w:val="20"/>
            <w:szCs w:val="20"/>
            <w:spacing w:val="1"/>
            <w:w w:val="100"/>
          </w:rPr>
          <w:t>-</w:t>
        </w:r>
        <w:r>
          <w:rPr>
            <w:rFonts w:ascii="Calibri" w:hAnsi="Calibri" w:cs="Calibri" w:eastAsia="Calibri"/>
            <w:sz w:val="20"/>
            <w:szCs w:val="20"/>
            <w:spacing w:val="-1"/>
            <w:w w:val="100"/>
          </w:rPr>
          <w:t>s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a/3</w:t>
        </w:r>
        <w:r>
          <w:rPr>
            <w:rFonts w:ascii="Calibri" w:hAnsi="Calibri" w:cs="Calibri" w:eastAsia="Calibri"/>
            <w:sz w:val="20"/>
            <w:szCs w:val="20"/>
            <w:spacing w:val="3"/>
            <w:w w:val="100"/>
          </w:rPr>
          <w:t>.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0/</w:t>
        </w:r>
        <w:r>
          <w:rPr>
            <w:rFonts w:ascii="Calibri" w:hAnsi="Calibri" w:cs="Calibri" w:eastAsia="Calibri"/>
            <w:sz w:val="20"/>
            <w:szCs w:val="20"/>
            <w:spacing w:val="1"/>
            <w:w w:val="100"/>
          </w:rPr>
          <w:t>u</w:t>
        </w:r>
        <w:r>
          <w:rPr>
            <w:rFonts w:ascii="Calibri" w:hAnsi="Calibri" w:cs="Calibri" w:eastAsia="Calibri"/>
            <w:sz w:val="20"/>
            <w:szCs w:val="20"/>
            <w:spacing w:val="-1"/>
            <w:w w:val="100"/>
          </w:rPr>
          <w:t>s</w:t>
        </w:r>
        <w:r>
          <w:rPr>
            <w:rFonts w:ascii="Calibri" w:hAnsi="Calibri" w:cs="Calibri" w:eastAsia="Calibri"/>
            <w:sz w:val="20"/>
            <w:szCs w:val="20"/>
            <w:spacing w:val="0"/>
            <w:w w:val="100"/>
          </w:rPr>
          <w:t>/</w:t>
        </w:r>
        <w:r>
          <w:rPr>
            <w:rFonts w:ascii="Calibri" w:hAnsi="Calibri" w:cs="Calibri" w:eastAsia="Calibri"/>
            <w:sz w:val="20"/>
            <w:szCs w:val="20"/>
            <w:spacing w:val="42"/>
            <w:w w:val="100"/>
          </w:rPr>
          <w:t> </w:t>
        </w:r>
      </w:hyperlink>
      <w:r>
        <w:rPr>
          <w:rFonts w:ascii="Calibri" w:hAnsi="Calibri" w:cs="Calibri" w:eastAsia="Calibri"/>
          <w:sz w:val="20"/>
          <w:szCs w:val="20"/>
          <w:spacing w:val="0"/>
          <w:w w:val="100"/>
        </w:rPr>
        <w:t>or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l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to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3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v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,</w:t>
      </w:r>
      <w:r>
        <w:rPr>
          <w:rFonts w:ascii="Calibri" w:hAnsi="Calibri" w:cs="Calibri" w:eastAsia="Calibri"/>
          <w:sz w:val="20"/>
          <w:szCs w:val="20"/>
          <w:spacing w:val="-9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171</w:t>
      </w:r>
      <w:r>
        <w:rPr>
          <w:rFonts w:ascii="Calibri" w:hAnsi="Calibri" w:cs="Calibri" w:eastAsia="Calibri"/>
          <w:sz w:val="20"/>
          <w:szCs w:val="20"/>
          <w:spacing w:val="-3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co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d</w:t>
      </w:r>
      <w:r>
        <w:rPr>
          <w:rFonts w:ascii="Calibri" w:hAnsi="Calibri" w:cs="Calibri" w:eastAsia="Calibri"/>
          <w:sz w:val="20"/>
          <w:szCs w:val="20"/>
          <w:spacing w:val="-5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r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t,</w:t>
      </w:r>
      <w:r>
        <w:rPr>
          <w:rFonts w:ascii="Calibri" w:hAnsi="Calibri" w:cs="Calibri" w:eastAsia="Calibri"/>
          <w:sz w:val="20"/>
          <w:szCs w:val="20"/>
          <w:spacing w:val="-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ite</w:t>
      </w:r>
      <w:r>
        <w:rPr>
          <w:rFonts w:ascii="Calibri" w:hAnsi="Calibri" w:cs="Calibri" w:eastAsia="Calibri"/>
          <w:sz w:val="20"/>
          <w:szCs w:val="20"/>
          <w:spacing w:val="-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300,</w:t>
      </w:r>
      <w:r>
        <w:rPr>
          <w:rFonts w:ascii="Calibri" w:hAnsi="Calibri" w:cs="Calibri" w:eastAsia="Calibri"/>
          <w:sz w:val="20"/>
          <w:szCs w:val="20"/>
          <w:spacing w:val="-4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San</w:t>
      </w:r>
      <w:r>
        <w:rPr>
          <w:rFonts w:ascii="Calibri" w:hAnsi="Calibri" w:cs="Calibri" w:eastAsia="Calibri"/>
          <w:sz w:val="20"/>
          <w:szCs w:val="20"/>
          <w:spacing w:val="-2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Fr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ci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co,</w:t>
      </w:r>
      <w:r>
        <w:rPr>
          <w:rFonts w:ascii="Calibri" w:hAnsi="Calibri" w:cs="Calibri" w:eastAsia="Calibri"/>
          <w:sz w:val="20"/>
          <w:szCs w:val="20"/>
          <w:spacing w:val="-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Cali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f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or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ia,</w:t>
      </w:r>
      <w:r>
        <w:rPr>
          <w:rFonts w:ascii="Calibri" w:hAnsi="Calibri" w:cs="Calibri" w:eastAsia="Calibri"/>
          <w:sz w:val="20"/>
          <w:szCs w:val="20"/>
          <w:spacing w:val="-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9</w:t>
      </w:r>
      <w:r>
        <w:rPr>
          <w:rFonts w:ascii="Calibri" w:hAnsi="Calibri" w:cs="Calibri" w:eastAsia="Calibri"/>
          <w:sz w:val="20"/>
          <w:szCs w:val="20"/>
          <w:spacing w:val="6"/>
          <w:w w:val="100"/>
        </w:rPr>
        <w:t>4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105,</w:t>
      </w:r>
      <w:r>
        <w:rPr>
          <w:rFonts w:ascii="Calibri" w:hAnsi="Calibri" w:cs="Calibri" w:eastAsia="Calibri"/>
          <w:sz w:val="20"/>
          <w:szCs w:val="20"/>
          <w:spacing w:val="-6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USA.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1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32.679961pt;height:48.8925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0" w:after="0" w:line="240" w:lineRule="auto"/>
        <w:ind w:left="507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30.44987pt;height:57.6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40" w:right="10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2524" w:right="2586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OJE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3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3"/>
          <w:w w:val="100"/>
          <w:b/>
          <w:bCs/>
        </w:rPr>
        <w:t>X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6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240" w:lineRule="auto"/>
        <w:ind w:left="4018" w:right="4076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3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0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51" w:lineRule="exact"/>
        <w:ind w:left="4532" w:right="4589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</w:p>
    <w:p>
      <w:pPr>
        <w:spacing w:before="1" w:after="0" w:line="239" w:lineRule="auto"/>
        <w:ind w:left="3330" w:right="3389" w:firstLine="1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A6A6A6"/>
          <w:spacing w:val="0"/>
          <w:w w:val="100"/>
          <w:b/>
          <w:bCs/>
        </w:rPr>
        <w:t>[P</w:t>
      </w:r>
      <w:r>
        <w:rPr>
          <w:rFonts w:ascii="Arial" w:hAnsi="Arial" w:cs="Arial" w:eastAsia="Arial"/>
          <w:sz w:val="28"/>
          <w:szCs w:val="28"/>
          <w:color w:val="A6A6A6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A6A6A6"/>
          <w:spacing w:val="0"/>
          <w:w w:val="100"/>
          <w:b/>
          <w:bCs/>
        </w:rPr>
        <w:t>OJE</w:t>
      </w:r>
      <w:r>
        <w:rPr>
          <w:rFonts w:ascii="Arial" w:hAnsi="Arial" w:cs="Arial" w:eastAsia="Arial"/>
          <w:sz w:val="28"/>
          <w:szCs w:val="28"/>
          <w:color w:val="A6A6A6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A6A6A6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A6A6A6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A6A6A6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A6A6A6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color w:val="A6A6A6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A6A6A6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color w:val="A6A6A6"/>
          <w:spacing w:val="0"/>
          <w:w w:val="100"/>
          <w:b/>
          <w:bCs/>
        </w:rPr>
        <w:t>E]</w:t>
      </w:r>
      <w:r>
        <w:rPr>
          <w:rFonts w:ascii="Arial" w:hAnsi="Arial" w:cs="Arial" w:eastAsia="Arial"/>
          <w:sz w:val="28"/>
          <w:szCs w:val="28"/>
          <w:color w:val="A6A6A6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LOP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color w:val="A6A6A6"/>
          <w:spacing w:val="2"/>
          <w:w w:val="100"/>
          <w:b/>
          <w:bCs/>
        </w:rPr>
        <w:t>[</w:t>
      </w:r>
      <w:r>
        <w:rPr>
          <w:rFonts w:ascii="Arial" w:hAnsi="Arial" w:cs="Arial" w:eastAsia="Arial"/>
          <w:sz w:val="28"/>
          <w:szCs w:val="28"/>
          <w:color w:val="A6A6A6"/>
          <w:spacing w:val="-6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A6A6A6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color w:val="A6A6A6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A6A6A6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color w:val="A6A6A6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color w:val="A6A6A6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A6A6A6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A6A6A6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A6A6A6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color w:val="A6A6A6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A6A6A6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A6A6A6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color w:val="A6A6A6"/>
          <w:spacing w:val="0"/>
          <w:w w:val="100"/>
          <w:b/>
          <w:bCs/>
        </w:rPr>
        <w:t>Y]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TAB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86" w:right="152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9.900002pt;margin-top:-20.400101pt;width:481.930005pt;height:15.58pt;mso-position-horizontal-relative:page;mso-position-vertical-relative:paragraph;z-index:-2416" coordorigin="1198,-408" coordsize="9639,312">
            <v:group style="position:absolute;left:1214;top:-123;width:9616;height:2" coordorigin="1214,-123" coordsize="9616,2">
              <v:shape style="position:absolute;left:1214;top:-123;width:9616;height:2" coordorigin="1214,-123" coordsize="9616,0" path="m1214,-123l10831,-123e" filled="f" stroked="t" strokeweight=".58001pt" strokecolor="#17365D">
                <v:path arrowok="t"/>
              </v:shape>
            </v:group>
            <v:group style="position:absolute;left:1213;top:-377;width:31;height:250" coordorigin="1213,-377" coordsize="31,250">
              <v:shape style="position:absolute;left:1213;top:-377;width:31;height:250" coordorigin="1213,-377" coordsize="31,250" path="m1213,-127l1244,-127,1244,-377,1213,-377,1213,-127xe" filled="t" fillcolor="#000000" stroked="f">
                <v:path arrowok="t"/>
                <v:fill/>
              </v:shape>
            </v:group>
            <v:group style="position:absolute;left:1242;top:-377;width:62;height:250" coordorigin="1242,-377" coordsize="62,250">
              <v:shape style="position:absolute;left:1242;top:-377;width:62;height:250" coordorigin="1242,-377" coordsize="62,250" path="m1242,-127l1304,-127,1304,-377,1242,-377,1242,-127xe" filled="t" fillcolor="#5F5F5F" stroked="f">
                <v:path arrowok="t"/>
                <v:fill/>
              </v:shape>
            </v:group>
            <v:group style="position:absolute;left:1302;top:-377;width:31;height:250" coordorigin="1302,-377" coordsize="31,250">
              <v:shape style="position:absolute;left:1302;top:-377;width:31;height:250" coordorigin="1302,-377" coordsize="31,250" path="m1302,-127l1333,-127,1333,-377,1302,-377,1302,-127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</w:t>
      </w:r>
      <w:r>
        <w:rPr>
          <w:rFonts w:ascii="Arial" w:hAnsi="Arial" w:cs="Arial" w:eastAsia="Arial"/>
          <w:sz w:val="20"/>
          <w:szCs w:val="20"/>
          <w:spacing w:val="-2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6" w:right="15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FO</w:t>
      </w:r>
      <w:r>
        <w:rPr>
          <w:rFonts w:ascii="Arial" w:hAnsi="Arial" w:cs="Arial" w:eastAsia="Arial"/>
          <w:sz w:val="16"/>
          <w:szCs w:val="16"/>
          <w:spacing w:val="-3"/>
          <w:w w:val="9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M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</w:t>
      </w:r>
      <w:r>
        <w:rPr>
          <w:rFonts w:ascii="Arial" w:hAnsi="Arial" w:cs="Arial" w:eastAsia="Arial"/>
          <w:sz w:val="20"/>
          <w:szCs w:val="20"/>
          <w:spacing w:val="-18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9" w:after="0" w:line="240" w:lineRule="auto"/>
        <w:ind w:left="86" w:right="15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C: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</w:t>
      </w:r>
      <w:r>
        <w:rPr>
          <w:rFonts w:ascii="Arial" w:hAnsi="Arial" w:cs="Arial" w:eastAsia="Arial"/>
          <w:sz w:val="20"/>
          <w:szCs w:val="20"/>
          <w:spacing w:val="-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6" w:right="15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D: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OALS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</w:t>
      </w:r>
      <w:r>
        <w:rPr>
          <w:rFonts w:ascii="Arial" w:hAnsi="Arial" w:cs="Arial" w:eastAsia="Arial"/>
          <w:sz w:val="20"/>
          <w:szCs w:val="20"/>
          <w:spacing w:val="-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9" w:after="0" w:line="240" w:lineRule="auto"/>
        <w:ind w:left="86" w:right="15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GANI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Z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</w:t>
      </w:r>
      <w:r>
        <w:rPr>
          <w:rFonts w:ascii="Arial" w:hAnsi="Arial" w:cs="Arial" w:eastAsia="Arial"/>
          <w:sz w:val="20"/>
          <w:szCs w:val="20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6" w:right="15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</w:t>
      </w:r>
      <w:r>
        <w:rPr>
          <w:rFonts w:ascii="Arial" w:hAnsi="Arial" w:cs="Arial" w:eastAsia="Arial"/>
          <w:sz w:val="20"/>
          <w:szCs w:val="20"/>
          <w:spacing w:val="-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9" w:after="0" w:line="240" w:lineRule="auto"/>
        <w:ind w:left="86" w:right="15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X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99"/>
        </w:rPr>
        <w:t>H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99"/>
        </w:rPr>
        <w:t>G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9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</w:t>
      </w:r>
      <w:r>
        <w:rPr>
          <w:rFonts w:ascii="Arial" w:hAnsi="Arial" w:cs="Arial" w:eastAsia="Arial"/>
          <w:sz w:val="20"/>
          <w:szCs w:val="20"/>
          <w:spacing w:val="-19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6" w:right="15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H: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Q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TS</w:t>
      </w:r>
      <w:r>
        <w:rPr>
          <w:rFonts w:ascii="Arial" w:hAnsi="Arial" w:cs="Arial" w:eastAsia="Arial"/>
          <w:sz w:val="16"/>
          <w:szCs w:val="16"/>
          <w:spacing w:val="-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</w:t>
      </w:r>
      <w:r>
        <w:rPr>
          <w:rFonts w:ascii="Arial" w:hAnsi="Arial" w:cs="Arial" w:eastAsia="Arial"/>
          <w:sz w:val="20"/>
          <w:szCs w:val="20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9" w:after="0" w:line="240" w:lineRule="auto"/>
        <w:ind w:left="86" w:right="15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D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U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S</w:t>
      </w:r>
      <w:r>
        <w:rPr>
          <w:rFonts w:ascii="Arial" w:hAnsi="Arial" w:cs="Arial" w:eastAsia="Arial"/>
          <w:sz w:val="16"/>
          <w:szCs w:val="16"/>
          <w:spacing w:val="-1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</w:t>
      </w:r>
      <w:r>
        <w:rPr>
          <w:rFonts w:ascii="Arial" w:hAnsi="Arial" w:cs="Arial" w:eastAsia="Arial"/>
          <w:sz w:val="20"/>
          <w:szCs w:val="20"/>
          <w:spacing w:val="-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9" w:after="0" w:line="240" w:lineRule="auto"/>
        <w:ind w:left="86" w:right="1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</w:t>
      </w:r>
      <w:r>
        <w:rPr>
          <w:rFonts w:ascii="Arial" w:hAnsi="Arial" w:cs="Arial" w:eastAsia="Arial"/>
          <w:sz w:val="20"/>
          <w:szCs w:val="20"/>
          <w:spacing w:val="-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11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6" w:right="1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</w:t>
      </w:r>
      <w:r>
        <w:rPr>
          <w:rFonts w:ascii="Arial" w:hAnsi="Arial" w:cs="Arial" w:eastAsia="Arial"/>
          <w:sz w:val="20"/>
          <w:szCs w:val="20"/>
          <w:spacing w:val="-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12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9" w:after="0" w:line="240" w:lineRule="auto"/>
        <w:ind w:left="86" w:right="1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</w:t>
      </w:r>
      <w:r>
        <w:rPr>
          <w:rFonts w:ascii="Arial" w:hAnsi="Arial" w:cs="Arial" w:eastAsia="Arial"/>
          <w:sz w:val="20"/>
          <w:szCs w:val="20"/>
          <w:spacing w:val="-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13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6" w:right="1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M: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D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</w:t>
      </w:r>
      <w:r>
        <w:rPr>
          <w:rFonts w:ascii="Arial" w:hAnsi="Arial" w:cs="Arial" w:eastAsia="Arial"/>
          <w:sz w:val="20"/>
          <w:szCs w:val="20"/>
          <w:spacing w:val="-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14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9" w:after="0" w:line="240" w:lineRule="auto"/>
        <w:ind w:left="86" w:right="1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N: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GY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</w:t>
      </w:r>
      <w:r>
        <w:rPr>
          <w:rFonts w:ascii="Arial" w:hAnsi="Arial" w:cs="Arial" w:eastAsia="Arial"/>
          <w:sz w:val="20"/>
          <w:szCs w:val="20"/>
          <w:spacing w:val="-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15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6" w:right="1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TT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M</w:t>
      </w:r>
      <w:r>
        <w:rPr>
          <w:rFonts w:ascii="Arial" w:hAnsi="Arial" w:cs="Arial" w:eastAsia="Arial"/>
          <w:sz w:val="16"/>
          <w:szCs w:val="16"/>
          <w:spacing w:val="1"/>
          <w:w w:val="99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T</w:t>
      </w:r>
      <w:r>
        <w:rPr>
          <w:rFonts w:ascii="Arial" w:hAnsi="Arial" w:cs="Arial" w:eastAsia="Arial"/>
          <w:sz w:val="16"/>
          <w:szCs w:val="16"/>
          <w:spacing w:val="6"/>
          <w:w w:val="9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...............................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...........................</w:t>
      </w:r>
      <w:r>
        <w:rPr>
          <w:rFonts w:ascii="Arial" w:hAnsi="Arial" w:cs="Arial" w:eastAsia="Arial"/>
          <w:sz w:val="20"/>
          <w:szCs w:val="20"/>
          <w:spacing w:val="-18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16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pgMar w:header="722" w:footer="1445" w:top="920" w:bottom="1640" w:left="1320" w:right="1240"/>
          <w:headerReference w:type="default" r:id="rId18"/>
          <w:footerReference w:type="default" r:id="rId19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120" w:right="397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A: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BIM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CU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LAN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14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9.900002pt;margin-top:-20.370089pt;width:481.93pt;height:15.58pt;mso-position-horizontal-relative:page;mso-position-vertical-relative:paragraph;z-index:-2415" coordorigin="1198,-407" coordsize="9639,312">
            <v:group style="position:absolute;left:1214;top:-122;width:9616;height:2" coordorigin="1214,-122" coordsize="9616,2">
              <v:shape style="position:absolute;left:1214;top:-122;width:9616;height:2" coordorigin="1214,-122" coordsize="9616,0" path="m1214,-122l10831,-122e" filled="f" stroked="t" strokeweight=".580pt" strokecolor="#17365D">
                <v:path arrowok="t"/>
              </v:shape>
            </v:group>
            <v:group style="position:absolute;left:1213;top:-376;width:31;height:250" coordorigin="1213,-376" coordsize="31,250">
              <v:shape style="position:absolute;left:1213;top:-376;width:31;height:250" coordorigin="1213,-376" coordsize="31,250" path="m1213,-127l1244,-127,1244,-376,1213,-376,1213,-127xe" filled="t" fillcolor="#000000" stroked="f">
                <v:path arrowok="t"/>
                <v:fill/>
              </v:shape>
            </v:group>
            <v:group style="position:absolute;left:1242;top:-376;width:62;height:250" coordorigin="1242,-376" coordsize="62,250">
              <v:shape style="position:absolute;left:1242;top:-376;width:62;height:250" coordorigin="1242,-376" coordsize="62,250" path="m1242,-127l1304,-127,1304,-376,1242,-376,1242,-127xe" filled="t" fillcolor="#5F5F5F" stroked="f">
                <v:path arrowok="t"/>
                <v:fill/>
              </v:shape>
            </v:group>
            <v:group style="position:absolute;left:1302;top:-376;width:31;height:250" coordorigin="1302,-376" coordsize="31,250">
              <v:shape style="position:absolute;left:1302;top:-376;width:31;height:250" coordorigin="1302,-376" coordsize="31,250" path="m1302,-127l1333,-127,1333,-376,1302,-376,1302,-127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M)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nes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n),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9" w:lineRule="auto"/>
        <w:ind w:left="120" w:right="14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[IN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color w:val="80808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DDI</w:t>
      </w:r>
      <w:r>
        <w:rPr>
          <w:rFonts w:ascii="Arial" w:hAnsi="Arial" w:cs="Arial" w:eastAsia="Arial"/>
          <w:sz w:val="20"/>
          <w:szCs w:val="20"/>
          <w:color w:val="80808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INF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RM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color w:val="80808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color w:val="80808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color w:val="80808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color w:val="80808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IM</w:t>
      </w:r>
      <w:r>
        <w:rPr>
          <w:rFonts w:ascii="Arial" w:hAnsi="Arial" w:cs="Arial" w:eastAsia="Arial"/>
          <w:sz w:val="20"/>
          <w:szCs w:val="20"/>
          <w:color w:val="80808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80808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NT</w:t>
      </w:r>
      <w:r>
        <w:rPr>
          <w:rFonts w:ascii="Arial" w:hAnsi="Arial" w:cs="Arial" w:eastAsia="Arial"/>
          <w:sz w:val="20"/>
          <w:szCs w:val="20"/>
          <w:color w:val="80808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80808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80808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80808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80808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color w:val="80808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color w:val="80808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80808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color w:val="80808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80808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color w:val="80808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80808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color w:val="80808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80808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80808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80808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80808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808080"/>
          <w:spacing w:val="2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80808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80808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9" w:lineRule="auto"/>
        <w:ind w:left="120" w:right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ide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4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mplete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both"/>
        <w:spacing w:after="0"/>
        <w:sectPr>
          <w:pgNumType w:start="1"/>
          <w:pgMar w:footer="1445" w:header="722" w:top="920" w:bottom="1640" w:left="1320" w:right="1240"/>
          <w:footerReference w:type="default" r:id="rId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B: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CT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RMA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9.900002pt;margin-top:-20.326082pt;width:481.93pt;height:15.58pt;mso-position-horizontal-relative:page;mso-position-vertical-relative:paragraph;z-index:-2414" coordorigin="1198,-407" coordsize="9639,312">
            <v:group style="position:absolute;left:1214;top:-121;width:9616;height:2" coordorigin="1214,-121" coordsize="9616,2">
              <v:shape style="position:absolute;left:1214;top:-121;width:9616;height:2" coordorigin="1214,-121" coordsize="9616,0" path="m1214,-121l10831,-121e" filled="f" stroked="t" strokeweight=".580pt" strokecolor="#17365D">
                <v:path arrowok="t"/>
              </v:shape>
            </v:group>
            <v:group style="position:absolute;left:1213;top:-376;width:31;height:250" coordorigin="1213,-376" coordsize="31,250">
              <v:shape style="position:absolute;left:1213;top:-376;width:31;height:250" coordorigin="1213,-376" coordsize="31,250" path="m1213,-126l1244,-126,1244,-376,1213,-376,1213,-126xe" filled="t" fillcolor="#000000" stroked="f">
                <v:path arrowok="t"/>
                <v:fill/>
              </v:shape>
            </v:group>
            <v:group style="position:absolute;left:1242;top:-376;width:62;height:250" coordorigin="1242,-376" coordsize="62,250">
              <v:shape style="position:absolute;left:1242;top:-376;width:62;height:250" coordorigin="1242,-376" coordsize="62,250" path="m1242,-126l1304,-126,1304,-376,1242,-376,1242,-126xe" filled="t" fillcolor="#5F5F5F" stroked="f">
                <v:path arrowok="t"/>
                <v:fill/>
              </v:shape>
            </v:group>
            <v:group style="position:absolute;left:1302;top:-376;width:31;height:250" coordorigin="1302,-376" coordsize="31,250">
              <v:shape style="position:absolute;left:1302;top:-376;width:31;height:250" coordorigin="1302,-376" coordsize="31,250" path="m1302,-126l1333,-126,1333,-376,1302,-376,1302,-126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J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WN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J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J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OC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4"/>
          <w:szCs w:val="1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DDR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ACT</w:t>
      </w:r>
      <w:r>
        <w:rPr>
          <w:rFonts w:ascii="Arial" w:hAnsi="Arial" w:cs="Arial" w:eastAsia="Arial"/>
          <w:sz w:val="14"/>
          <w:szCs w:val="1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YP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IV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RY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HO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RI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J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D</w:t>
      </w:r>
      <w:r>
        <w:rPr>
          <w:rFonts w:ascii="Arial" w:hAnsi="Arial" w:cs="Arial" w:eastAsia="Arial"/>
          <w:sz w:val="14"/>
          <w:szCs w:val="14"/>
          <w:spacing w:val="1"/>
          <w:w w:val="99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99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9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3"/>
          <w:w w:val="99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  <w:b/>
          <w:bCs/>
        </w:rPr>
        <w:t>IP</w:t>
      </w:r>
      <w:r>
        <w:rPr>
          <w:rFonts w:ascii="Arial" w:hAnsi="Arial" w:cs="Arial" w:eastAsia="Arial"/>
          <w:sz w:val="14"/>
          <w:szCs w:val="14"/>
          <w:spacing w:val="-1"/>
          <w:w w:val="99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2"/>
          <w:w w:val="99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99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1"/>
          <w:w w:val="99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-10"/>
          <w:w w:val="99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3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A6A6A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color w:val="A6A6A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A6A6A6"/>
          <w:spacing w:val="-3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A6A6A6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A6A6A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A6A6A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A6A6A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A6A6A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A6A6A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A6A6A6"/>
          <w:spacing w:val="-3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DDI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J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99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2"/>
          <w:w w:val="99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99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2"/>
          <w:w w:val="99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99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99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2"/>
          <w:w w:val="99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99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1"/>
          <w:w w:val="99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-11"/>
          <w:w w:val="99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A6A6A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A6A6A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A6A6A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A6A6A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A6A6A6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A6A6A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A6A6A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A6A6A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A6A6A6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A6A6A6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A6A6A6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3" w:lineRule="exact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  <w:position w:val="-1"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  <w:position w:val="-1"/>
        </w:rPr>
        <w:t>RO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  <w:position w:val="-1"/>
        </w:rPr>
        <w:t>J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-8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-1"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9.87999" w:type="dxa"/>
      </w:tblPr>
      <w:tblGrid/>
      <w:tr>
        <w:trPr>
          <w:trHeight w:val="300" w:hRule="exact"/>
        </w:trPr>
        <w:tc>
          <w:tcPr>
            <w:tcW w:w="2720" w:type="dxa"/>
            <w:tcBorders>
              <w:top w:val="nil" w:sz="6" w:space="0" w:color="auto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>
              <w:spacing w:before="51" w:after="0" w:line="240" w:lineRule="auto"/>
              <w:ind w:left="38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5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92" w:type="dxa"/>
            <w:tcBorders>
              <w:top w:val="nil" w:sz="6" w:space="0" w:color="auto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>
              <w:spacing w:before="51" w:after="0" w:line="240" w:lineRule="auto"/>
              <w:ind w:left="903" w:right="89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3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98" w:hRule="exact"/>
        </w:trPr>
        <w:tc>
          <w:tcPr>
            <w:tcW w:w="2720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5" w:after="0" w:line="240" w:lineRule="auto"/>
              <w:ind w:left="51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: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92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</w:tr>
      <w:tr>
        <w:trPr>
          <w:trHeight w:val="298" w:hRule="exact"/>
        </w:trPr>
        <w:tc>
          <w:tcPr>
            <w:tcW w:w="2720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8" w:after="0" w:line="240" w:lineRule="auto"/>
              <w:ind w:left="81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: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92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</w:tr>
      <w:tr>
        <w:trPr>
          <w:trHeight w:val="298" w:hRule="exact"/>
        </w:trPr>
        <w:tc>
          <w:tcPr>
            <w:tcW w:w="2720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8" w:after="0" w:line="240" w:lineRule="auto"/>
              <w:ind w:left="58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: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92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</w:tr>
      <w:tr>
        <w:trPr>
          <w:trHeight w:val="298" w:hRule="exact"/>
        </w:trPr>
        <w:tc>
          <w:tcPr>
            <w:tcW w:w="2720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592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</w:tr>
      <w:tr>
        <w:trPr>
          <w:trHeight w:val="298" w:hRule="exact"/>
        </w:trPr>
        <w:tc>
          <w:tcPr>
            <w:tcW w:w="2720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592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</w:tr>
      <w:tr>
        <w:trPr>
          <w:trHeight w:val="300" w:hRule="exact"/>
        </w:trPr>
        <w:tc>
          <w:tcPr>
            <w:tcW w:w="2720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592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</w:tr>
    </w:tbl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RO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J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CH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HA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81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jor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jor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90.264pt;margin-top:15.953911pt;width:109.92pt;height:5.4pt;mso-position-horizontal-relative:page;mso-position-vertical-relative:paragraph;z-index:-2413" coordorigin="1805,319" coordsize="2198,108">
            <v:shape style="position:absolute;left:1805;top:319;width:2198;height:108" coordorigin="1805,319" coordsize="2198,108" path="m1805,427l4004,427,4004,319,1805,319,1805,427e" filled="t" fillcolor="#252525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90.264pt;margin-top:39.833912pt;width:109.92pt;height:5.4pt;mso-position-horizontal-relative:page;mso-position-vertical-relative:paragraph;z-index:-2412" coordorigin="1805,797" coordsize="2198,108">
            <v:shape style="position:absolute;left:1805;top:797;width:2198;height:108" coordorigin="1805,797" coordsize="2198,108" path="m1805,905l4004,905,4004,797,1805,797,1805,905e" filled="t" fillcolor="#252525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06.029999pt;margin-top:15.453911pt;width:238.76pt;height:6.4pt;mso-position-horizontal-relative:page;mso-position-vertical-relative:paragraph;z-index:-2411" coordorigin="6121,309" coordsize="4775,128">
            <v:group style="position:absolute;left:6131;top:319;width:2338;height:108" coordorigin="6131,319" coordsize="2338,108">
              <v:shape style="position:absolute;left:6131;top:319;width:2338;height:108" coordorigin="6131,319" coordsize="2338,108" path="m6131,427l8469,427,8469,319,6131,319,6131,427e" filled="t" fillcolor="#252525" stroked="f">
                <v:path arrowok="t"/>
                <v:fill/>
              </v:shape>
            </v:group>
            <v:group style="position:absolute;left:8478;top:319;width:2408;height:108" coordorigin="8478,319" coordsize="2408,108">
              <v:shape style="position:absolute;left:8478;top:319;width:2408;height:108" coordorigin="8478,319" coordsize="2408,108" path="m8478,427l10886,427,10886,319,8478,319,8478,427e" filled="t" fillcolor="#252525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06.029999pt;margin-top:39.333912pt;width:238.76pt;height:6.4pt;mso-position-horizontal-relative:page;mso-position-vertical-relative:paragraph;z-index:-2410" coordorigin="6121,787" coordsize="4775,128">
            <v:group style="position:absolute;left:6131;top:797;width:2338;height:108" coordorigin="6131,797" coordsize="2338,108">
              <v:shape style="position:absolute;left:6131;top:797;width:2338;height:108" coordorigin="6131,797" coordsize="2338,108" path="m6131,905l8469,905,8469,797,6131,797,6131,905e" filled="t" fillcolor="#252525" stroked="f">
                <v:path arrowok="t"/>
                <v:fill/>
              </v:shape>
            </v:group>
            <v:group style="position:absolute;left:8478;top:797;width:2408;height:108" coordorigin="8478,797" coordsize="2408,108">
              <v:shape style="position:absolute;left:8478;top:797;width:2408;height:108" coordorigin="8478,797" coordsize="2408,108" path="m8478,905l10886,905,10886,797,8478,797,8478,905e" filled="t" fillcolor="#252525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2.680016" w:type="dxa"/>
      </w:tblPr>
      <w:tblGrid/>
      <w:tr>
        <w:trPr>
          <w:trHeight w:val="101" w:hRule="exact"/>
        </w:trPr>
        <w:tc>
          <w:tcPr>
            <w:tcW w:w="2208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117" w:type="dxa"/>
            <w:vMerge w:val="restart"/>
            <w:tcBorders>
              <w:top w:val="single" w:sz="12.32" w:space="0" w:color="252525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348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20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94" w:hRule="exact"/>
        </w:trPr>
        <w:tc>
          <w:tcPr>
            <w:tcW w:w="2208" w:type="dxa"/>
            <w:vMerge w:val="restart"/>
            <w:tcBorders>
              <w:top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336" w:right="32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591" w:right="572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17" w:type="dxa"/>
            <w:vMerge/>
            <w:tcBorders>
              <w:bottom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348" w:type="dxa"/>
            <w:vMerge w:val="restart"/>
            <w:tcBorders>
              <w:top w:val="nil" w:sz="6" w:space="0" w:color="auto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109" w:right="9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5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3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911" w:right="90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420" w:type="dxa"/>
            <w:vMerge w:val="restart"/>
            <w:tcBorders>
              <w:top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106" w:right="8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5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761" w:right="73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82" w:hRule="exact"/>
        </w:trPr>
        <w:tc>
          <w:tcPr>
            <w:tcW w:w="2208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2117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5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5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5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4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348" w:type="dxa"/>
            <w:vMerge/>
            <w:tcBorders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420" w:type="dxa"/>
            <w:vMerge/>
            <w:tcBorders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94" w:hRule="exact"/>
        </w:trPr>
        <w:tc>
          <w:tcPr>
            <w:tcW w:w="2208" w:type="dxa"/>
            <w:vMerge/>
            <w:tcBorders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2117" w:type="dxa"/>
            <w:vMerge w:val="restart"/>
            <w:tcBorders>
              <w:top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348" w:type="dxa"/>
            <w:vMerge/>
            <w:tcBorders>
              <w:bottom w:val="nil" w:sz="6" w:space="0" w:color="auto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420" w:type="dxa"/>
            <w:vMerge/>
            <w:tcBorders>
              <w:bottom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113" w:hRule="exact"/>
        </w:trPr>
        <w:tc>
          <w:tcPr>
            <w:tcW w:w="2208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117" w:type="dxa"/>
            <w:vMerge/>
            <w:tcBorders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348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20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516" w:hRule="exact"/>
        </w:trPr>
        <w:tc>
          <w:tcPr>
            <w:tcW w:w="2208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9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2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17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34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2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499" w:hRule="exact"/>
        </w:trPr>
        <w:tc>
          <w:tcPr>
            <w:tcW w:w="2208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2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17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34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2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500" w:hRule="exact"/>
        </w:trPr>
        <w:tc>
          <w:tcPr>
            <w:tcW w:w="2208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8" w:after="0" w:line="182" w:lineRule="exact"/>
              <w:ind w:left="582" w:right="404" w:firstLine="-13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17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34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2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502" w:hRule="exact"/>
        </w:trPr>
        <w:tc>
          <w:tcPr>
            <w:tcW w:w="2208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4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A6A6A6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17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34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2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485" w:hRule="exact"/>
        </w:trPr>
        <w:tc>
          <w:tcPr>
            <w:tcW w:w="2208" w:type="dxa"/>
            <w:tcBorders>
              <w:top w:val="single" w:sz="12.32" w:space="0" w:color="FFFFFF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117" w:type="dxa"/>
            <w:tcBorders>
              <w:top w:val="single" w:sz="12.32" w:space="0" w:color="FFFFFF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348" w:type="dxa"/>
            <w:tcBorders>
              <w:top w:val="single" w:sz="12.32" w:space="0" w:color="FFFFFF"/>
              <w:bottom w:val="single" w:sz="4.6398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20" w:type="dxa"/>
            <w:tcBorders>
              <w:top w:val="single" w:sz="12.32" w:space="0" w:color="FFFFFF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722" w:footer="1445" w:top="920" w:bottom="1640" w:left="1320" w:right="12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K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CT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AC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9.900002pt;margin-top:-20.326082pt;width:481.93pt;height:15.58pt;mso-position-horizontal-relative:page;mso-position-vertical-relative:paragraph;z-index:-2409" coordorigin="1198,-407" coordsize="9639,312">
            <v:group style="position:absolute;left:1214;top:-121;width:9616;height:2" coordorigin="1214,-121" coordsize="9616,2">
              <v:shape style="position:absolute;left:1214;top:-121;width:9616;height:2" coordorigin="1214,-121" coordsize="9616,0" path="m1214,-121l10831,-121e" filled="f" stroked="t" strokeweight=".580pt" strokecolor="#17365D">
                <v:path arrowok="t"/>
              </v:shape>
            </v:group>
            <v:group style="position:absolute;left:1213;top:-376;width:31;height:250" coordorigin="1213,-376" coordsize="31,250">
              <v:shape style="position:absolute;left:1213;top:-376;width:31;height:250" coordorigin="1213,-376" coordsize="31,250" path="m1213,-126l1244,-126,1244,-376,1213,-376,1213,-126xe" filled="t" fillcolor="#000000" stroked="f">
                <v:path arrowok="t"/>
                <v:fill/>
              </v:shape>
            </v:group>
            <v:group style="position:absolute;left:1242;top:-376;width:62;height:250" coordorigin="1242,-376" coordsize="62,250">
              <v:shape style="position:absolute;left:1242;top:-376;width:62;height:250" coordorigin="1242,-376" coordsize="62,250" path="m1242,-126l1304,-126,1304,-376,1242,-376,1242,-126xe" filled="t" fillcolor="#5F5F5F" stroked="f">
                <v:path arrowok="t"/>
                <v:fill/>
              </v:shape>
            </v:group>
            <v:group style="position:absolute;left:1302;top:-376;width:31;height:250" coordorigin="1302,-376" coordsize="31,250">
              <v:shape style="position:absolute;left:1302;top:-376;width:31;height:250" coordorigin="1302,-376" coordsize="31,250" path="m1302,-126l1333,-126,1333,-376,1302,-376,1302,-126xe" filled="t" fillcolor="#C0C0C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1.764pt;margin-top:15.403918pt;width:473.03pt;height:6.64pt;mso-position-horizontal-relative:page;mso-position-vertical-relative:paragraph;z-index:-2408" coordorigin="1435,308" coordsize="9461,133">
            <v:group style="position:absolute;left:1445;top:318;width:1586;height:113" coordorigin="1445,318" coordsize="1586,113">
              <v:shape style="position:absolute;left:1445;top:318;width:1586;height:113" coordorigin="1445,318" coordsize="1586,113" path="m1445,431l3032,431,3032,318,1445,318,1445,431e" filled="t" fillcolor="#252525" stroked="f">
                <v:path arrowok="t"/>
                <v:fill/>
              </v:shape>
            </v:group>
            <v:group style="position:absolute;left:3044;top:318;width:1553;height:113" coordorigin="3044,318" coordsize="1553,113">
              <v:shape style="position:absolute;left:3044;top:318;width:1553;height:113" coordorigin="3044,318" coordsize="1553,113" path="m3044,431l4597,431,4597,318,3044,318,3044,431e" filled="t" fillcolor="#252525" stroked="f">
                <v:path arrowok="t"/>
                <v:fill/>
              </v:shape>
            </v:group>
            <v:group style="position:absolute;left:4607;top:318;width:1550;height:113" coordorigin="4607,318" coordsize="1550,113">
              <v:shape style="position:absolute;left:4607;top:318;width:1550;height:113" coordorigin="4607,318" coordsize="1550,113" path="m4607,431l6157,431,6157,318,4607,318,4607,431e" filled="t" fillcolor="#252525" stroked="f">
                <v:path arrowok="t"/>
                <v:fill/>
              </v:shape>
            </v:group>
            <v:group style="position:absolute;left:6169;top:318;width:1553;height:113" coordorigin="6169,318" coordsize="1553,113">
              <v:shape style="position:absolute;left:6169;top:318;width:1553;height:113" coordorigin="6169,318" coordsize="1553,113" path="m6169,431l7722,431,7722,318,6169,318,6169,431e" filled="t" fillcolor="#252525" stroked="f">
                <v:path arrowok="t"/>
                <v:fill/>
              </v:shape>
            </v:group>
            <v:group style="position:absolute;left:7732;top:318;width:1538;height:113" coordorigin="7732,318" coordsize="1538,113">
              <v:shape style="position:absolute;left:7732;top:318;width:1538;height:113" coordorigin="7732,318" coordsize="1538,113" path="m7732,431l9270,431,9270,318,7732,318,7732,431e" filled="t" fillcolor="#252525" stroked="f">
                <v:path arrowok="t"/>
                <v:fill/>
              </v:shape>
            </v:group>
            <v:group style="position:absolute;left:9280;top:318;width:1606;height:113" coordorigin="9280,318" coordsize="1606,113">
              <v:shape style="position:absolute;left:9280;top:318;width:1606;height:113" coordorigin="9280,318" coordsize="1606,113" path="m9280,431l10886,431,10886,318,9280,318,9280,431e" filled="t" fillcolor="#252525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1.764pt;margin-top:30.163918pt;width:473.03pt;height:6.64pt;mso-position-horizontal-relative:page;mso-position-vertical-relative:paragraph;z-index:-2407" coordorigin="1435,603" coordsize="9461,133">
            <v:group style="position:absolute;left:1445;top:613;width:1586;height:113" coordorigin="1445,613" coordsize="1586,113">
              <v:shape style="position:absolute;left:1445;top:613;width:1586;height:113" coordorigin="1445,613" coordsize="1586,113" path="m1445,726l3032,726,3032,613,1445,613,1445,726e" filled="t" fillcolor="#252525" stroked="f">
                <v:path arrowok="t"/>
                <v:fill/>
              </v:shape>
            </v:group>
            <v:group style="position:absolute;left:3044;top:613;width:1553;height:113" coordorigin="3044,613" coordsize="1553,113">
              <v:shape style="position:absolute;left:3044;top:613;width:1553;height:113" coordorigin="3044,613" coordsize="1553,113" path="m3044,726l4597,726,4597,613,3044,613,3044,726e" filled="t" fillcolor="#252525" stroked="f">
                <v:path arrowok="t"/>
                <v:fill/>
              </v:shape>
            </v:group>
            <v:group style="position:absolute;left:4607;top:613;width:1550;height:113" coordorigin="4607,613" coordsize="1550,113">
              <v:shape style="position:absolute;left:4607;top:613;width:1550;height:113" coordorigin="4607,613" coordsize="1550,113" path="m4607,726l6157,726,6157,613,4607,613,4607,726e" filled="t" fillcolor="#252525" stroked="f">
                <v:path arrowok="t"/>
                <v:fill/>
              </v:shape>
            </v:group>
            <v:group style="position:absolute;left:6169;top:613;width:1553;height:113" coordorigin="6169,613" coordsize="1553,113">
              <v:shape style="position:absolute;left:6169;top:613;width:1553;height:113" coordorigin="6169,613" coordsize="1553,113" path="m6169,726l7722,726,7722,613,6169,613,6169,726e" filled="t" fillcolor="#252525" stroked="f">
                <v:path arrowok="t"/>
                <v:fill/>
              </v:shape>
            </v:group>
            <v:group style="position:absolute;left:7732;top:613;width:1538;height:113" coordorigin="7732,613" coordsize="1538,113">
              <v:shape style="position:absolute;left:7732;top:613;width:1538;height:113" coordorigin="7732,613" coordsize="1538,113" path="m7732,726l9270,726,9270,613,7732,613,7732,726e" filled="t" fillcolor="#252525" stroked="f">
                <v:path arrowok="t"/>
                <v:fill/>
              </v:shape>
            </v:group>
            <v:group style="position:absolute;left:9280;top:613;width:1606;height:113" coordorigin="9280,613" coordsize="1606,113">
              <v:shape style="position:absolute;left:9280;top:613;width:1606;height:113" coordorigin="9280,613" coordsize="1606,113" path="m9280,726l10886,726,10886,613,9280,613,9280,726e" filled="t" fillcolor="#252525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679996" w:type="dxa"/>
      </w:tblPr>
      <w:tblGrid/>
      <w:tr>
        <w:trPr>
          <w:trHeight w:val="103" w:hRule="exact"/>
        </w:trPr>
        <w:tc>
          <w:tcPr>
            <w:tcW w:w="1596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5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2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63" w:type="dxa"/>
            <w:tcBorders>
              <w:top w:val="single" w:sz="12.32" w:space="0" w:color="252525"/>
              <w:bottom w:val="nil" w:sz="6" w:space="0" w:color="auto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548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618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182" w:hRule="exact"/>
        </w:trPr>
        <w:tc>
          <w:tcPr>
            <w:tcW w:w="1596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82" w:lineRule="exact"/>
              <w:ind w:left="560" w:right="545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99"/>
                <w:b/>
                <w:bCs/>
              </w:rPr>
              <w:t>OLE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4.640" w:space="0" w:color="000000"/>
            </w:tcBorders>
            <w:shd w:val="clear" w:color="auto" w:fill="252525"/>
          </w:tcPr>
          <w:p>
            <w:pPr>
              <w:spacing w:before="0" w:after="0" w:line="182" w:lineRule="exact"/>
              <w:ind w:left="256" w:right="-2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RGANIZATION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single" w:sz="4.640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82" w:lineRule="exact"/>
              <w:ind w:left="227" w:right="-2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ONTACT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AME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</w:tc>
        <w:tc>
          <w:tcPr>
            <w:tcW w:w="1563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82" w:lineRule="exact"/>
              <w:ind w:left="419" w:right="-2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OCATION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</w:tc>
        <w:tc>
          <w:tcPr>
            <w:tcW w:w="1548" w:type="dxa"/>
            <w:tcBorders>
              <w:top w:val="nil" w:sz="6" w:space="0" w:color="auto"/>
              <w:bottom w:val="nil" w:sz="6" w:space="0" w:color="auto"/>
              <w:left w:val="single" w:sz="4.64008" w:space="0" w:color="000000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82" w:lineRule="exact"/>
              <w:ind w:left="485" w:right="463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b/>
                <w:bCs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99"/>
                <w:b/>
                <w:bCs/>
              </w:rPr>
              <w:t>AIL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</w:tc>
        <w:tc>
          <w:tcPr>
            <w:tcW w:w="1618" w:type="dxa"/>
            <w:tcBorders>
              <w:top w:val="nil" w:sz="6" w:space="0" w:color="auto"/>
              <w:bottom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82" w:lineRule="exact"/>
              <w:ind w:left="529" w:right="504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99"/>
                <w:b/>
                <w:bCs/>
              </w:rPr>
              <w:t>HONE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</w:tc>
      </w:tr>
      <w:tr>
        <w:trPr>
          <w:trHeight w:val="118" w:hRule="exact"/>
        </w:trPr>
        <w:tc>
          <w:tcPr>
            <w:tcW w:w="1596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5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63" w:type="dxa"/>
            <w:tcBorders>
              <w:top w:val="nil" w:sz="6" w:space="0" w:color="auto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548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618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70" w:hRule="exact"/>
        </w:trPr>
        <w:tc>
          <w:tcPr>
            <w:tcW w:w="1596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7" w:after="0" w:line="240" w:lineRule="auto"/>
              <w:ind w:left="11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je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2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63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54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61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58" w:hRule="exact"/>
        </w:trPr>
        <w:tc>
          <w:tcPr>
            <w:tcW w:w="1596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3" w:after="0" w:line="240" w:lineRule="auto"/>
              <w:ind w:left="21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2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63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54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61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55" w:hRule="exact"/>
        </w:trPr>
        <w:tc>
          <w:tcPr>
            <w:tcW w:w="1596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3" w:after="0" w:line="240" w:lineRule="auto"/>
              <w:ind w:left="21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ipline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2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63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54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61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46" w:hRule="exact"/>
        </w:trPr>
        <w:tc>
          <w:tcPr>
            <w:tcW w:w="1596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8" w:after="0" w:line="240" w:lineRule="auto"/>
              <w:ind w:left="9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les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2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63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54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61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34" w:hRule="exact"/>
        </w:trPr>
        <w:tc>
          <w:tcPr>
            <w:tcW w:w="1596" w:type="dxa"/>
            <w:tcBorders>
              <w:top w:val="single" w:sz="12.32" w:space="0" w:color="FFFFFF"/>
              <w:bottom w:val="single" w:sz="4.832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5" w:type="dxa"/>
            <w:tcBorders>
              <w:top w:val="single" w:sz="12.32" w:space="0" w:color="FFFFFF"/>
              <w:bottom w:val="single" w:sz="4.832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562" w:type="dxa"/>
            <w:tcBorders>
              <w:top w:val="single" w:sz="12.32" w:space="0" w:color="FFFFFF"/>
              <w:bottom w:val="single" w:sz="4.832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63" w:type="dxa"/>
            <w:tcBorders>
              <w:top w:val="single" w:sz="12.32" w:space="0" w:color="FFFFFF"/>
              <w:bottom w:val="single" w:sz="4.832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548" w:type="dxa"/>
            <w:tcBorders>
              <w:top w:val="single" w:sz="12.32" w:space="0" w:color="FFFFFF"/>
              <w:bottom w:val="single" w:sz="4.832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618" w:type="dxa"/>
            <w:tcBorders>
              <w:top w:val="single" w:sz="12.32" w:space="0" w:color="FFFFFF"/>
              <w:bottom w:val="single" w:sz="4.832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722" w:footer="1445" w:top="920" w:bottom="1640" w:left="1320" w:right="12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D: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CT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/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252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9.900002pt;margin-top:-20.326082pt;width:481.93pt;height:15.58pt;mso-position-horizontal-relative:page;mso-position-vertical-relative:paragraph;z-index:-2406" coordorigin="1198,-407" coordsize="9639,312">
            <v:group style="position:absolute;left:1214;top:-121;width:9616;height:2" coordorigin="1214,-121" coordsize="9616,2">
              <v:shape style="position:absolute;left:1214;top:-121;width:9616;height:2" coordorigin="1214,-121" coordsize="9616,0" path="m1214,-121l10831,-121e" filled="f" stroked="t" strokeweight=".580pt" strokecolor="#17365D">
                <v:path arrowok="t"/>
              </v:shape>
            </v:group>
            <v:group style="position:absolute;left:1213;top:-376;width:31;height:250" coordorigin="1213,-376" coordsize="31,250">
              <v:shape style="position:absolute;left:1213;top:-376;width:31;height:250" coordorigin="1213,-376" coordsize="31,250" path="m1213,-126l1244,-126,1244,-376,1213,-376,1213,-126xe" filled="t" fillcolor="#000000" stroked="f">
                <v:path arrowok="t"/>
                <v:fill/>
              </v:shape>
            </v:group>
            <v:group style="position:absolute;left:1242;top:-376;width:62;height:250" coordorigin="1242,-376" coordsize="62,250">
              <v:shape style="position:absolute;left:1242;top:-376;width:62;height:250" coordorigin="1242,-376" coordsize="62,250" path="m1242,-126l1304,-126,1304,-376,1242,-376,1242,-126xe" filled="t" fillcolor="#5F5F5F" stroked="f">
                <v:path arrowok="t"/>
                <v:fill/>
              </v:shape>
            </v:group>
            <v:group style="position:absolute;left:1302;top:-376;width:31;height:250" coordorigin="1302,-376" coordsize="31,250">
              <v:shape style="position:absolute;left:1302;top:-376;width:31;height:250" coordorigin="1302,-376" coordsize="31,250" path="m1302,-126l1333,-126,1333,-376,1302,-376,1302,-126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ibe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lue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6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ial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</w:r>
      <w:hyperlink r:id="rId21"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p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d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b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3"/>
            <w:w w:val="100"/>
            <w:u w:val="single" w:color="0000FF"/>
          </w:rPr>
          <w:t>m</w:t>
        </w:r>
        <w:r>
          <w:rPr>
            <w:rFonts w:ascii="Arial" w:hAnsi="Arial" w:cs="Arial" w:eastAsia="Arial"/>
            <w:sz w:val="16"/>
            <w:szCs w:val="16"/>
            <w:color w:val="0000FF"/>
            <w:spacing w:val="3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d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  <w:u w:val="single" w:color="0000FF"/>
          </w:rPr>
          <w:t>lo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  <w:u w:val="single" w:color="0000FF"/>
          </w:rPr>
          <w:t>d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</w:rPr>
          <w:t> </w:t>
        </w:r>
      </w:hyperlink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&amp;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AJ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BIM</w:t>
      </w:r>
      <w:r>
        <w:rPr>
          <w:rFonts w:ascii="Arial" w:hAnsi="Arial" w:cs="Arial" w:eastAsia="Arial"/>
          <w:sz w:val="18"/>
          <w:szCs w:val="18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BJE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IV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181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jor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ls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2.680016" w:type="dxa"/>
      </w:tblPr>
      <w:tblGrid/>
      <w:tr>
        <w:trPr>
          <w:trHeight w:val="158" w:hRule="exact"/>
        </w:trPr>
        <w:tc>
          <w:tcPr>
            <w:tcW w:w="814" w:type="dxa"/>
            <w:vMerge w:val="restart"/>
            <w:tcBorders>
              <w:top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13" w:after="0" w:line="240" w:lineRule="auto"/>
              <w:ind w:left="4" w:right="-18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color w:val="FFFFFF"/>
                <w:spacing w:val="1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2"/>
                <w:szCs w:val="12"/>
                <w:color w:val="FFFFFF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2"/>
                <w:szCs w:val="12"/>
                <w:color w:val="FFFFFF"/>
                <w:spacing w:val="-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2"/>
                <w:szCs w:val="12"/>
                <w:color w:val="FFFFFF"/>
                <w:spacing w:val="0"/>
                <w:w w:val="100"/>
                <w:b/>
                <w:bCs/>
              </w:rPr>
              <w:t>GH/</w:t>
            </w:r>
            <w:r>
              <w:rPr>
                <w:rFonts w:ascii="Arial" w:hAnsi="Arial" w:cs="Arial" w:eastAsia="Arial"/>
                <w:sz w:val="12"/>
                <w:szCs w:val="12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color w:val="FFFFFF"/>
                <w:spacing w:val="-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2"/>
                <w:szCs w:val="12"/>
                <w:color w:val="FFFFFF"/>
                <w:spacing w:val="0"/>
                <w:w w:val="100"/>
                <w:b/>
                <w:bCs/>
              </w:rPr>
              <w:t>D/</w:t>
            </w:r>
            <w:r>
              <w:rPr>
                <w:rFonts w:ascii="Arial" w:hAnsi="Arial" w:cs="Arial" w:eastAsia="Arial"/>
                <w:sz w:val="12"/>
                <w:szCs w:val="12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color w:val="FFFFFF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2"/>
                <w:szCs w:val="12"/>
                <w:color w:val="FFFFFF"/>
                <w:spacing w:val="0"/>
                <w:w w:val="100"/>
                <w:b/>
                <w:bCs/>
              </w:rPr>
              <w:t>OW)</w:t>
            </w:r>
            <w:r>
              <w:rPr>
                <w:rFonts w:ascii="Arial" w:hAnsi="Arial" w:cs="Arial" w:eastAsia="Arial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6299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981" w:type="dxa"/>
            <w:tcBorders>
              <w:top w:val="nil" w:sz="6" w:space="0" w:color="auto"/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182" w:hRule="exact"/>
        </w:trPr>
        <w:tc>
          <w:tcPr>
            <w:tcW w:w="814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6299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2303" w:right="228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981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1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3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73" w:hRule="exact"/>
        </w:trPr>
        <w:tc>
          <w:tcPr>
            <w:tcW w:w="814" w:type="dxa"/>
            <w:vMerge/>
            <w:tcBorders>
              <w:bottom w:val="single" w:sz="12.32" w:space="0" w:color="FFFFFF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6299" w:type="dxa"/>
            <w:tcBorders>
              <w:top w:val="nil" w:sz="6" w:space="0" w:color="auto"/>
              <w:bottom w:val="single" w:sz="12.32" w:space="0" w:color="FFFFFF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981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370" w:hRule="exact"/>
        </w:trPr>
        <w:tc>
          <w:tcPr>
            <w:tcW w:w="814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6299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98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58" w:hRule="exact"/>
        </w:trPr>
        <w:tc>
          <w:tcPr>
            <w:tcW w:w="814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6299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98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55" w:hRule="exact"/>
        </w:trPr>
        <w:tc>
          <w:tcPr>
            <w:tcW w:w="814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6299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98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55" w:hRule="exact"/>
        </w:trPr>
        <w:tc>
          <w:tcPr>
            <w:tcW w:w="814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6299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98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43" w:hRule="exact"/>
        </w:trPr>
        <w:tc>
          <w:tcPr>
            <w:tcW w:w="814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6299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981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BIM</w:t>
      </w:r>
      <w:r>
        <w:rPr>
          <w:rFonts w:ascii="Arial" w:hAnsi="Arial" w:cs="Arial" w:eastAsia="Arial"/>
          <w:sz w:val="18"/>
          <w:szCs w:val="1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Y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14"/>
          <w:szCs w:val="1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CH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81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43"/>
          <w:w w:val="100"/>
        </w:rPr>
        <w:t> </w:t>
      </w:r>
      <w:hyperlink r:id="rId22"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2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16"/>
            <w:szCs w:val="16"/>
            <w:color w:val="0000FF"/>
            <w:spacing w:val="2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p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d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b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  <w:u w:val="single" w:color="0000FF"/>
          </w:rPr>
          <w:t>m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d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  <w:u w:val="single" w:color="0000FF"/>
          </w:rPr>
          <w:t>lo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  <w:u w:val="single" w:color="0000FF"/>
          </w:rPr>
          <w:t>d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color w:val="0000FF"/>
            <w:spacing w:val="4"/>
            <w:w w:val="100"/>
          </w:rPr>
          <w:t> </w:t>
        </w:r>
      </w:hyperlink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&amp;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color w:val="80808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BIM</w:t>
      </w:r>
      <w:r>
        <w:rPr>
          <w:rFonts w:ascii="Arial" w:hAnsi="Arial" w:cs="Arial" w:eastAsia="Arial"/>
          <w:sz w:val="18"/>
          <w:szCs w:val="1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SES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182" w:lineRule="exact"/>
        <w:ind w:left="480" w:right="17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&amp;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4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ide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2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90.694pt;margin-top:21.310015pt;width:14.376pt;height:12.7pt;mso-position-horizontal-relative:page;mso-position-vertical-relative:paragraph;z-index:-2405" coordorigin="1814,426" coordsize="288,254">
            <v:group style="position:absolute;left:1822;top:439;width:2;height:228" coordorigin="1822,439" coordsize="2,228">
              <v:shape style="position:absolute;left:1822;top:439;width:2;height:228" coordorigin="1822,439" coordsize="0,228" path="m1822,439l1822,667e" filled="f" stroked="t" strokeweight=".82pt" strokecolor="#252525">
                <v:path arrowok="t"/>
              </v:shape>
            </v:group>
            <v:group style="position:absolute;left:2052;top:439;width:2;height:228" coordorigin="2052,439" coordsize="2,228">
              <v:shape style="position:absolute;left:2052;top:439;width:2;height:228" coordorigin="2052,439" coordsize="0,228" path="m2052,439l2052,667e" filled="f" stroked="t" strokeweight="1.3pt" strokecolor="#252525">
                <v:path arrowok="t"/>
              </v:shape>
            </v:group>
            <v:group style="position:absolute;left:1829;top:439;width:211;height:228" coordorigin="1829,439" coordsize="211,228">
              <v:shape style="position:absolute;left:1829;top:439;width:211;height:228" coordorigin="1829,439" coordsize="211,228" path="m1829,667l2040,667,2040,439,1829,439,1829,667e" filled="t" fillcolor="#252525" stroked="f">
                <v:path arrowok="t"/>
                <v:fill/>
              </v:shape>
            </v:group>
            <v:group style="position:absolute;left:2088;top:449;width:2;height:209" coordorigin="2088,449" coordsize="2,209">
              <v:shape style="position:absolute;left:2088;top:449;width:2;height:209" coordorigin="2088,449" coordsize="0,209" path="m2088,449l2088,658e" filled="f" stroked="t" strokeweight="1.3pt" strokecolor="#252525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04.619995pt;margin-top:21.960014pt;width:.1pt;height:11.4pt;mso-position-horizontal-relative:page;mso-position-vertical-relative:paragraph;z-index:-2404" coordorigin="4092,439" coordsize="2,228">
            <v:shape style="position:absolute;left:4092;top:439;width:2;height:228" coordorigin="4092,439" coordsize="0,228" path="m4092,439l4092,667e" filled="f" stroked="t" strokeweight=".82pt" strokecolor="#252525">
              <v:path arrowok="t"/>
            </v:shape>
          </v:group>
          <w10:wrap type="none"/>
        </w:pict>
      </w:r>
      <w:r>
        <w:rPr/>
        <w:pict>
          <v:group style="position:absolute;margin-left:215.229996pt;margin-top:21.310015pt;width:4.28pt;height:12.7pt;mso-position-horizontal-relative:page;mso-position-vertical-relative:paragraph;z-index:-2403" coordorigin="4305,426" coordsize="86,254">
            <v:group style="position:absolute;left:4318;top:439;width:26;height:228" coordorigin="4318,439" coordsize="26,228">
              <v:shape style="position:absolute;left:4318;top:439;width:26;height:228" coordorigin="4318,439" coordsize="26,228" path="m4318,667l4344,667,4344,439,4318,439,4318,667xe" filled="t" fillcolor="#252525" stroked="f">
                <v:path arrowok="t"/>
                <v:fill/>
              </v:shape>
            </v:group>
            <v:group style="position:absolute;left:4351;top:449;width:26;height:209" coordorigin="4351,449" coordsize="26,209">
              <v:shape style="position:absolute;left:4351;top:449;width:26;height:209" coordorigin="4351,449" coordsize="26,209" path="m4351,658l4377,658,4377,449,4351,449,4351,658xe" filled="t" fillcolor="#252525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18.410004pt;margin-top:21.960014pt;width:.1pt;height:11.4pt;mso-position-horizontal-relative:page;mso-position-vertical-relative:paragraph;z-index:-2402" coordorigin="6368,439" coordsize="2,228">
            <v:shape style="position:absolute;left:6368;top:439;width:2;height:228" coordorigin="6368,439" coordsize="0,228" path="m6368,439l6368,667e" filled="f" stroked="t" strokeweight=".82pt" strokecolor="#252525">
              <v:path arrowok="t"/>
            </v:shape>
          </v:group>
          <w10:wrap type="none"/>
        </w:pict>
      </w:r>
      <w:r>
        <w:rPr/>
        <w:pict>
          <v:group style="position:absolute;margin-left:328.989990pt;margin-top:21.310015pt;width:4.28pt;height:12.7pt;mso-position-horizontal-relative:page;mso-position-vertical-relative:paragraph;z-index:-2401" coordorigin="6580,426" coordsize="86,254">
            <v:group style="position:absolute;left:6593;top:439;width:26;height:228" coordorigin="6593,439" coordsize="26,228">
              <v:shape style="position:absolute;left:6593;top:439;width:26;height:228" coordorigin="6593,439" coordsize="26,228" path="m6593,667l6619,667,6619,439,6593,439,6593,667xe" filled="t" fillcolor="#252525" stroked="f">
                <v:path arrowok="t"/>
                <v:fill/>
              </v:shape>
            </v:group>
            <v:group style="position:absolute;left:6626;top:449;width:26;height:209" coordorigin="6626,449" coordsize="26,209">
              <v:shape style="position:absolute;left:6626;top:449;width:26;height:209" coordorigin="6626,449" coordsize="26,209" path="m6626,658l6652,658,6652,449,6626,449,6626,658xe" filled="t" fillcolor="#252525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32.309998pt;margin-top:21.960014pt;width:.1pt;height:11.4pt;mso-position-horizontal-relative:page;mso-position-vertical-relative:paragraph;z-index:-2400" coordorigin="8646,439" coordsize="2,228">
            <v:shape style="position:absolute;left:8646;top:439;width:2;height:228" coordorigin="8646,439" coordsize="0,228" path="m8646,439l8646,667e" filled="f" stroked="t" strokeweight=".82pt" strokecolor="#252525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color w:val="0000FF"/>
        </w:rPr>
      </w:r>
      <w:hyperlink r:id="rId23"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p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d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B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  <w:t>M</w:t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B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  <w:t>M</w:t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_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16"/>
            <w:szCs w:val="16"/>
            <w:color w:val="0000FF"/>
            <w:spacing w:val="2"/>
            <w:w w:val="100"/>
          </w:rPr>
          <w:t> </w:t>
        </w:r>
      </w:hyperlink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50.680008" w:type="dxa"/>
      </w:tblPr>
      <w:tblGrid/>
      <w:tr>
        <w:trPr>
          <w:trHeight w:val="254" w:hRule="exact"/>
        </w:trPr>
        <w:tc>
          <w:tcPr>
            <w:tcW w:w="271" w:type="dxa"/>
            <w:tcBorders>
              <w:top w:val="single" w:sz="13.28" w:space="0" w:color="000000"/>
              <w:bottom w:val="single" w:sz="11.36" w:space="0" w:color="252525"/>
              <w:left w:val="single" w:sz="12.32" w:space="0" w:color="000000"/>
              <w:right w:val="single" w:sz="4.640" w:space="0" w:color="BEBEBE"/>
            </w:tcBorders>
          </w:tcPr>
          <w:p>
            <w:pPr>
              <w:spacing w:before="0" w:after="0" w:line="224" w:lineRule="exact"/>
              <w:ind w:left="5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FFFF"/>
                <w:spacing w:val="0"/>
                <w:w w:val="100"/>
                <w:b/>
                <w:bCs/>
                <w:position w:val="-1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999" w:type="dxa"/>
            <w:tcBorders>
              <w:top w:val="single" w:sz="13.28" w:space="0" w:color="000000"/>
              <w:bottom w:val="single" w:sz="11.36" w:space="0" w:color="252525"/>
              <w:left w:val="single" w:sz="4.640" w:space="0" w:color="BEBEBE"/>
              <w:right w:val="single" w:sz="12.32" w:space="0" w:color="000000"/>
            </w:tcBorders>
            <w:shd w:val="clear" w:color="auto" w:fill="252525"/>
          </w:tcPr>
          <w:p>
            <w:pPr>
              <w:spacing w:before="5" w:after="0" w:line="240" w:lineRule="auto"/>
              <w:ind w:left="714" w:right="68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PL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color w:val="000000"/>
                <w:spacing w:val="0"/>
                <w:w w:val="100"/>
              </w:rPr>
            </w:r>
          </w:p>
        </w:tc>
        <w:tc>
          <w:tcPr>
            <w:tcW w:w="277" w:type="dxa"/>
            <w:tcBorders>
              <w:top w:val="single" w:sz="13.28" w:space="0" w:color="000000"/>
              <w:bottom w:val="single" w:sz="11.36" w:space="0" w:color="252525"/>
              <w:left w:val="single" w:sz="12.32" w:space="0" w:color="000000"/>
              <w:right w:val="single" w:sz="4.640" w:space="0" w:color="BEBEBE"/>
            </w:tcBorders>
            <w:shd w:val="clear" w:color="auto" w:fill="252525"/>
          </w:tcPr>
          <w:p>
            <w:pPr>
              <w:spacing w:before="0" w:after="0" w:line="224" w:lineRule="exact"/>
              <w:ind w:left="5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FFFF"/>
                <w:spacing w:val="0"/>
                <w:w w:val="100"/>
                <w:b/>
                <w:bCs/>
                <w:position w:val="-1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999" w:type="dxa"/>
            <w:tcBorders>
              <w:top w:val="single" w:sz="13.28" w:space="0" w:color="000000"/>
              <w:bottom w:val="single" w:sz="11.36" w:space="0" w:color="252525"/>
              <w:left w:val="single" w:sz="4.640" w:space="0" w:color="BEBEBE"/>
              <w:right w:val="single" w:sz="12.32" w:space="0" w:color="000000"/>
            </w:tcBorders>
            <w:shd w:val="clear" w:color="auto" w:fill="252525"/>
          </w:tcPr>
          <w:p>
            <w:pPr>
              <w:spacing w:before="5" w:after="0" w:line="240" w:lineRule="auto"/>
              <w:ind w:left="64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DESI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color w:val="000000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13.28" w:space="0" w:color="000000"/>
              <w:bottom w:val="single" w:sz="11.36" w:space="0" w:color="252525"/>
              <w:left w:val="single" w:sz="12.32" w:space="0" w:color="000000"/>
              <w:right w:val="single" w:sz="4.64008" w:space="0" w:color="BEBEBE"/>
            </w:tcBorders>
            <w:shd w:val="clear" w:color="auto" w:fill="252525"/>
          </w:tcPr>
          <w:p>
            <w:pPr>
              <w:spacing w:before="0" w:after="0" w:line="224" w:lineRule="exact"/>
              <w:ind w:left="5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FFFF"/>
                <w:spacing w:val="0"/>
                <w:w w:val="100"/>
                <w:b/>
                <w:bCs/>
                <w:position w:val="-1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002" w:type="dxa"/>
            <w:tcBorders>
              <w:top w:val="single" w:sz="13.28" w:space="0" w:color="000000"/>
              <w:bottom w:val="single" w:sz="11.36" w:space="0" w:color="252525"/>
              <w:left w:val="single" w:sz="4.64008" w:space="0" w:color="BEBEBE"/>
              <w:right w:val="single" w:sz="12.32" w:space="0" w:color="000000"/>
            </w:tcBorders>
            <w:shd w:val="clear" w:color="auto" w:fill="252525"/>
          </w:tcPr>
          <w:p>
            <w:pPr>
              <w:spacing w:before="5" w:after="0" w:line="240" w:lineRule="auto"/>
              <w:ind w:left="42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NSTR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CT</w:t>
            </w:r>
            <w:r>
              <w:rPr>
                <w:rFonts w:ascii="Arial" w:hAnsi="Arial" w:cs="Arial" w:eastAsia="Arial"/>
                <w:sz w:val="18"/>
                <w:szCs w:val="18"/>
                <w:color w:val="000000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13.28" w:space="0" w:color="000000"/>
              <w:bottom w:val="single" w:sz="11.36" w:space="0" w:color="252525"/>
              <w:left w:val="single" w:sz="12.32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224" w:lineRule="exact"/>
              <w:ind w:left="5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FFFF"/>
                <w:spacing w:val="0"/>
                <w:w w:val="100"/>
                <w:b/>
                <w:bCs/>
                <w:position w:val="-1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993" w:type="dxa"/>
            <w:tcBorders>
              <w:top w:val="single" w:sz="13.28" w:space="0" w:color="000000"/>
              <w:bottom w:val="single" w:sz="11.36" w:space="0" w:color="252525"/>
              <w:left w:val="single" w:sz="10.4" w:space="0" w:color="252525"/>
              <w:right w:val="single" w:sz="12.3192" w:space="0" w:color="000000"/>
            </w:tcBorders>
            <w:shd w:val="clear" w:color="auto" w:fill="252525"/>
          </w:tcPr>
          <w:p>
            <w:pPr>
              <w:spacing w:before="5" w:after="0" w:line="240" w:lineRule="auto"/>
              <w:ind w:left="54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PE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TE</w:t>
            </w:r>
            <w:r>
              <w:rPr>
                <w:rFonts w:ascii="Arial" w:hAnsi="Arial" w:cs="Arial" w:eastAsia="Arial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373" w:hRule="exact"/>
        </w:trPr>
        <w:tc>
          <w:tcPr>
            <w:tcW w:w="271" w:type="dxa"/>
            <w:tcBorders>
              <w:top w:val="single" w:sz="11.36" w:space="0" w:color="252525"/>
              <w:bottom w:val="single" w:sz="4.64008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11.36" w:space="0" w:color="252525"/>
              <w:bottom w:val="single" w:sz="4.64008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93" w:after="0" w:line="240" w:lineRule="auto"/>
              <w:ind w:left="445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ROG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7" w:type="dxa"/>
            <w:tcBorders>
              <w:top w:val="single" w:sz="11.36" w:space="0" w:color="252525"/>
              <w:bottom w:val="single" w:sz="4.64008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11.36" w:space="0" w:color="252525"/>
              <w:bottom w:val="single" w:sz="4.64008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93" w:after="0" w:line="240" w:lineRule="auto"/>
              <w:ind w:left="282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HO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11.36" w:space="0" w:color="252525"/>
              <w:bottom w:val="single" w:sz="4.64008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11.36" w:space="0" w:color="252525"/>
              <w:bottom w:val="single" w:sz="4.64008" w:space="0" w:color="BEBEBE"/>
              <w:left w:val="single" w:sz="4.64008" w:space="0" w:color="BEBEBE"/>
              <w:right w:val="single" w:sz="12.32" w:space="0" w:color="000000"/>
            </w:tcBorders>
          </w:tcPr>
          <w:p>
            <w:pPr>
              <w:spacing w:before="14" w:after="0" w:line="240" w:lineRule="auto"/>
              <w:ind w:left="628" w:right="335" w:firstLine="-245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Z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NNI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11.36" w:space="0" w:color="252525"/>
              <w:bottom w:val="single" w:sz="4.64008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11.36" w:space="0" w:color="252525"/>
              <w:bottom w:val="single" w:sz="4.64008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>
              <w:spacing w:before="14" w:after="0" w:line="240" w:lineRule="auto"/>
              <w:ind w:left="527" w:right="57" w:firstLine="-41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BUI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NG</w:t>
            </w:r>
            <w:r>
              <w:rPr>
                <w:rFonts w:ascii="Arial" w:hAnsi="Arial" w:cs="Arial" w:eastAsia="Arial"/>
                <w:sz w:val="14"/>
                <w:szCs w:val="14"/>
                <w:spacing w:val="-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4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NCE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CH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DU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271" w:type="dxa"/>
            <w:tcBorders>
              <w:top w:val="single" w:sz="4.64008" w:space="0" w:color="BEBEBE"/>
              <w:bottom w:val="single" w:sz="4.64008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465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7" w:type="dxa"/>
            <w:tcBorders>
              <w:top w:val="single" w:sz="4.64008" w:space="0" w:color="BEBEBE"/>
              <w:bottom w:val="single" w:sz="4.64008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383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IEWS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4008" w:space="0" w:color="BEBEBE"/>
              <w:bottom w:val="single" w:sz="4.64008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12.32" w:space="0" w:color="000000"/>
            </w:tcBorders>
          </w:tcPr>
          <w:p>
            <w:pPr>
              <w:spacing w:before="9" w:after="0" w:line="240" w:lineRule="auto"/>
              <w:ind w:left="724" w:right="75" w:firstLine="-60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CON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4"/>
                <w:szCs w:val="14"/>
                <w:spacing w:val="-1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4008" w:space="0" w:color="A6A6A6"/>
              <w:bottom w:val="single" w:sz="4.64008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4008" w:space="0" w:color="A6A6A6"/>
              <w:bottom w:val="single" w:sz="4.64008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>
              <w:spacing w:before="9" w:after="0" w:line="240" w:lineRule="auto"/>
              <w:ind w:left="635" w:right="285" w:firstLine="-29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BUI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NG</w:t>
            </w:r>
            <w:r>
              <w:rPr>
                <w:rFonts w:ascii="Arial" w:hAnsi="Arial" w:cs="Arial" w:eastAsia="Arial"/>
                <w:sz w:val="14"/>
                <w:szCs w:val="14"/>
                <w:spacing w:val="-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271" w:type="dxa"/>
            <w:tcBorders>
              <w:top w:val="single" w:sz="4.64008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7" w:type="dxa"/>
            <w:tcBorders>
              <w:top w:val="single" w:sz="4.64008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335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ORDI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4008" w:space="0" w:color="BEBEBE"/>
              <w:bottom w:val="single" w:sz="4.639840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335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ORDI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4008" w:space="0" w:color="A6A6A6"/>
              <w:bottom w:val="single" w:sz="4.639840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4008" w:space="0" w:color="A6A6A6"/>
              <w:bottom w:val="single" w:sz="4.639840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>
              <w:spacing w:before="88" w:after="0" w:line="240" w:lineRule="auto"/>
              <w:ind w:left="22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-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GE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271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7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14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RU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AL</w:t>
            </w:r>
            <w:r>
              <w:rPr>
                <w:rFonts w:ascii="Arial" w:hAnsi="Arial" w:cs="Arial" w:eastAsia="Arial"/>
                <w:sz w:val="14"/>
                <w:szCs w:val="14"/>
                <w:spacing w:val="-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213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DIG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RI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A6A6A6"/>
              <w:bottom w:val="single" w:sz="4.639840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39840" w:space="0" w:color="A6A6A6"/>
              <w:bottom w:val="single" w:sz="4.639840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>
              <w:spacing w:before="9" w:after="0" w:line="240" w:lineRule="auto"/>
              <w:ind w:left="621" w:right="123" w:firstLine="-43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CE</w:t>
            </w:r>
            <w:r>
              <w:rPr>
                <w:rFonts w:ascii="Arial" w:hAnsi="Arial" w:cs="Arial" w:eastAsia="Arial"/>
                <w:sz w:val="14"/>
                <w:szCs w:val="14"/>
                <w:spacing w:val="-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4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AG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4"/>
                <w:szCs w:val="14"/>
                <w:spacing w:val="-1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CKI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271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7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285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12.32" w:space="0" w:color="000000"/>
            </w:tcBorders>
          </w:tcPr>
          <w:p>
            <w:pPr>
              <w:spacing w:before="9" w:after="0" w:line="240" w:lineRule="auto"/>
              <w:ind w:left="628" w:right="318" w:firstLine="-25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OL</w:t>
            </w:r>
            <w:r>
              <w:rPr>
                <w:rFonts w:ascii="Arial" w:hAnsi="Arial" w:cs="Arial" w:eastAsia="Arial"/>
                <w:sz w:val="14"/>
                <w:szCs w:val="14"/>
                <w:spacing w:val="-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AND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NNI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A6A6A6"/>
              <w:bottom w:val="single" w:sz="4.639840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39840" w:space="0" w:color="A6A6A6"/>
              <w:bottom w:val="single" w:sz="4.639840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>
              <w:spacing w:before="88" w:after="0" w:line="240" w:lineRule="auto"/>
              <w:ind w:left="251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DI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-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NNI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271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7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323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RGY</w:t>
            </w:r>
            <w:r>
              <w:rPr>
                <w:rFonts w:ascii="Arial" w:hAnsi="Arial" w:cs="Arial" w:eastAsia="Arial"/>
                <w:sz w:val="14"/>
                <w:szCs w:val="14"/>
                <w:spacing w:val="-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295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CORD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OD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A6A6A6"/>
              <w:bottom w:val="single" w:sz="4.639840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39840" w:space="0" w:color="A6A6A6"/>
              <w:bottom w:val="single" w:sz="4.639840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>
              <w:spacing w:before="88" w:after="0" w:line="240" w:lineRule="auto"/>
              <w:ind w:left="289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CORD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OD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61" w:hRule="exact"/>
        </w:trPr>
        <w:tc>
          <w:tcPr>
            <w:tcW w:w="271" w:type="dxa"/>
            <w:tcBorders>
              <w:top w:val="single" w:sz="4.639840" w:space="0" w:color="BEBEBE"/>
              <w:bottom w:val="single" w:sz="4.64008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7" w:type="dxa"/>
            <w:tcBorders>
              <w:top w:val="single" w:sz="4.639840" w:space="0" w:color="BEBEBE"/>
              <w:bottom w:val="single" w:sz="4.64008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15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CH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NI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AL</w:t>
            </w:r>
            <w:r>
              <w:rPr>
                <w:rFonts w:ascii="Arial" w:hAnsi="Arial" w:cs="Arial" w:eastAsia="Arial"/>
                <w:sz w:val="14"/>
                <w:szCs w:val="14"/>
                <w:spacing w:val="-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BEBEBE"/>
              <w:bottom w:val="single" w:sz="4.64008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39840" w:space="0" w:color="BEBEBE"/>
              <w:bottom w:val="single" w:sz="4.64008" w:space="0" w:color="BEBEBE"/>
              <w:left w:val="single" w:sz="4.64008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6" w:type="dxa"/>
            <w:tcBorders>
              <w:top w:val="single" w:sz="4.639840" w:space="0" w:color="A6A6A6"/>
              <w:bottom w:val="single" w:sz="4.64008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39840" w:space="0" w:color="A6A6A6"/>
              <w:bottom w:val="single" w:sz="4.64008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/>
            <w:rPr/>
          </w:p>
        </w:tc>
      </w:tr>
      <w:tr>
        <w:trPr>
          <w:trHeight w:val="360" w:hRule="exact"/>
        </w:trPr>
        <w:tc>
          <w:tcPr>
            <w:tcW w:w="271" w:type="dxa"/>
            <w:tcBorders>
              <w:top w:val="single" w:sz="4.64008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7" w:type="dxa"/>
            <w:tcBorders>
              <w:top w:val="single" w:sz="4.64008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184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G.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4008" w:space="0" w:color="BEBEBE"/>
              <w:bottom w:val="single" w:sz="4.639840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6" w:type="dxa"/>
            <w:tcBorders>
              <w:top w:val="single" w:sz="4.64008" w:space="0" w:color="A6A6A6"/>
              <w:bottom w:val="single" w:sz="4.639840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4008" w:space="0" w:color="A6A6A6"/>
              <w:bottom w:val="single" w:sz="4.639840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/>
            <w:rPr/>
          </w:p>
        </w:tc>
      </w:tr>
      <w:tr>
        <w:trPr>
          <w:trHeight w:val="360" w:hRule="exact"/>
        </w:trPr>
        <w:tc>
          <w:tcPr>
            <w:tcW w:w="271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7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9" w:after="0" w:line="240" w:lineRule="auto"/>
              <w:ind w:left="539" w:right="129" w:firstLine="-35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4"/>
                <w:szCs w:val="14"/>
                <w:spacing w:val="-1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6" w:type="dxa"/>
            <w:tcBorders>
              <w:top w:val="single" w:sz="4.639840" w:space="0" w:color="A6A6A6"/>
              <w:bottom w:val="single" w:sz="4.639840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39840" w:space="0" w:color="A6A6A6"/>
              <w:bottom w:val="single" w:sz="4.639840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/>
            <w:rPr/>
          </w:p>
        </w:tc>
      </w:tr>
      <w:tr>
        <w:trPr>
          <w:trHeight w:val="360" w:hRule="exact"/>
        </w:trPr>
        <w:tc>
          <w:tcPr>
            <w:tcW w:w="271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7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345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CODE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12.32" w:space="0" w:color="000000"/>
            </w:tcBorders>
          </w:tcPr>
          <w:p>
            <w:pPr/>
            <w:rPr/>
          </w:p>
        </w:tc>
        <w:tc>
          <w:tcPr>
            <w:tcW w:w="276" w:type="dxa"/>
            <w:tcBorders>
              <w:top w:val="single" w:sz="4.639840" w:space="0" w:color="A6A6A6"/>
              <w:bottom w:val="single" w:sz="4.639840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39840" w:space="0" w:color="A6A6A6"/>
              <w:bottom w:val="single" w:sz="4.639840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/>
            <w:rPr/>
          </w:p>
        </w:tc>
      </w:tr>
      <w:tr>
        <w:trPr>
          <w:trHeight w:val="360" w:hRule="exact"/>
        </w:trPr>
        <w:tc>
          <w:tcPr>
            <w:tcW w:w="271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9" w:after="0" w:line="240" w:lineRule="auto"/>
              <w:ind w:left="460" w:right="318" w:firstLine="-9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NNI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OD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7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9" w:after="0" w:line="240" w:lineRule="auto"/>
              <w:ind w:left="460" w:right="318" w:firstLine="-9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NNI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OD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12.32" w:space="0" w:color="000000"/>
            </w:tcBorders>
          </w:tcPr>
          <w:p>
            <w:pPr>
              <w:spacing w:before="9" w:after="0" w:line="240" w:lineRule="auto"/>
              <w:ind w:left="460" w:right="320" w:firstLine="-9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NNI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OD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A6A6A6"/>
              <w:bottom w:val="single" w:sz="4.639840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39840" w:space="0" w:color="A6A6A6"/>
              <w:bottom w:val="single" w:sz="4.639840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>
              <w:spacing w:before="9" w:after="0" w:line="240" w:lineRule="auto"/>
              <w:ind w:left="457" w:right="314" w:firstLine="-94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NNI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OD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60" w:hRule="exact"/>
        </w:trPr>
        <w:tc>
          <w:tcPr>
            <w:tcW w:w="271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34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4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7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34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4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BEBEBE"/>
              <w:bottom w:val="single" w:sz="4.639840" w:space="0" w:color="BEBEBE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12.32" w:space="0" w:color="000000"/>
            </w:tcBorders>
          </w:tcPr>
          <w:p>
            <w:pPr>
              <w:spacing w:before="88" w:after="0" w:line="240" w:lineRule="auto"/>
              <w:ind w:left="347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4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A6A6A6"/>
              <w:bottom w:val="single" w:sz="4.639840" w:space="0" w:color="A6A6A6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39840" w:space="0" w:color="A6A6A6"/>
              <w:bottom w:val="single" w:sz="4.639840" w:space="0" w:color="A6A6A6"/>
              <w:left w:val="single" w:sz="4.64008" w:space="0" w:color="A6A6A6"/>
              <w:right w:val="single" w:sz="12.3192" w:space="0" w:color="000000"/>
            </w:tcBorders>
          </w:tcPr>
          <w:p>
            <w:pPr>
              <w:spacing w:before="88" w:after="0" w:line="240" w:lineRule="auto"/>
              <w:ind w:left="345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4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271" w:type="dxa"/>
            <w:tcBorders>
              <w:top w:val="single" w:sz="4.639840" w:space="0" w:color="BEBEBE"/>
              <w:bottom w:val="single" w:sz="12.32" w:space="0" w:color="000000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12.32" w:space="0" w:color="000000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9" w:after="0" w:line="240" w:lineRule="auto"/>
              <w:ind w:left="616" w:right="159" w:firstLine="-40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COND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OD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7" w:type="dxa"/>
            <w:tcBorders>
              <w:top w:val="single" w:sz="4.639840" w:space="0" w:color="BEBEBE"/>
              <w:bottom w:val="single" w:sz="12.32" w:space="0" w:color="000000"/>
              <w:left w:val="single" w:sz="12.32" w:space="0" w:color="000000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999" w:type="dxa"/>
            <w:tcBorders>
              <w:top w:val="single" w:sz="4.639840" w:space="0" w:color="BEBEBE"/>
              <w:bottom w:val="single" w:sz="12.32" w:space="0" w:color="000000"/>
              <w:left w:val="single" w:sz="4.640" w:space="0" w:color="BEBEBE"/>
              <w:right w:val="single" w:sz="12.32" w:space="0" w:color="000000"/>
            </w:tcBorders>
          </w:tcPr>
          <w:p>
            <w:pPr>
              <w:spacing w:before="9" w:after="0" w:line="240" w:lineRule="auto"/>
              <w:ind w:left="616" w:right="159" w:firstLine="-40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COND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OD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BEBEBE"/>
              <w:bottom w:val="single" w:sz="12.32" w:space="0" w:color="000000"/>
              <w:left w:val="single" w:sz="12.32" w:space="0" w:color="000000"/>
              <w:right w:val="single" w:sz="4.64008" w:space="0" w:color="BEBEBE"/>
            </w:tcBorders>
          </w:tcPr>
          <w:p>
            <w:pPr/>
            <w:rPr/>
          </w:p>
        </w:tc>
        <w:tc>
          <w:tcPr>
            <w:tcW w:w="2002" w:type="dxa"/>
            <w:tcBorders>
              <w:top w:val="single" w:sz="4.639840" w:space="0" w:color="BEBEBE"/>
              <w:bottom w:val="single" w:sz="12.32" w:space="0" w:color="000000"/>
              <w:left w:val="single" w:sz="4.64008" w:space="0" w:color="BEBEBE"/>
              <w:right w:val="single" w:sz="12.32" w:space="0" w:color="000000"/>
            </w:tcBorders>
          </w:tcPr>
          <w:p>
            <w:pPr>
              <w:spacing w:before="9" w:after="0" w:line="240" w:lineRule="auto"/>
              <w:ind w:left="616" w:right="161" w:firstLine="-40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COND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OD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76" w:type="dxa"/>
            <w:tcBorders>
              <w:top w:val="single" w:sz="4.639840" w:space="0" w:color="A6A6A6"/>
              <w:bottom w:val="single" w:sz="12.32" w:space="0" w:color="000000"/>
              <w:left w:val="single" w:sz="12.32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1993" w:type="dxa"/>
            <w:tcBorders>
              <w:top w:val="single" w:sz="4.639840" w:space="0" w:color="A6A6A6"/>
              <w:bottom w:val="single" w:sz="12.32" w:space="0" w:color="000000"/>
              <w:left w:val="single" w:sz="4.64008" w:space="0" w:color="A6A6A6"/>
              <w:right w:val="single" w:sz="12.3192" w:space="0" w:color="000000"/>
            </w:tcBorders>
          </w:tcPr>
          <w:p>
            <w:pPr>
              <w:spacing w:before="9" w:after="0" w:line="240" w:lineRule="auto"/>
              <w:ind w:left="613" w:right="154" w:firstLine="-40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IS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COND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ONS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OD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ING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722" w:footer="1445" w:top="920" w:bottom="1640" w:left="1320" w:right="12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ANI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position w:val="-1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NAL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/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position w:val="-1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9.900002pt;margin-top:-20.326082pt;width:481.93pt;height:15.58pt;mso-position-horizontal-relative:page;mso-position-vertical-relative:paragraph;z-index:-2399" coordorigin="1198,-407" coordsize="9639,312">
            <v:group style="position:absolute;left:1214;top:-121;width:9616;height:2" coordorigin="1214,-121" coordsize="9616,2">
              <v:shape style="position:absolute;left:1214;top:-121;width:9616;height:2" coordorigin="1214,-121" coordsize="9616,0" path="m1214,-121l10831,-121e" filled="f" stroked="t" strokeweight=".580pt" strokecolor="#17365D">
                <v:path arrowok="t"/>
              </v:shape>
            </v:group>
            <v:group style="position:absolute;left:1213;top:-376;width:31;height:250" coordorigin="1213,-376" coordsize="31,250">
              <v:shape style="position:absolute;left:1213;top:-376;width:31;height:250" coordorigin="1213,-376" coordsize="31,250" path="m1213,-126l1244,-126,1244,-376,1213,-376,1213,-126xe" filled="t" fillcolor="#000000" stroked="f">
                <v:path arrowok="t"/>
                <v:fill/>
              </v:shape>
            </v:group>
            <v:group style="position:absolute;left:1242;top:-376;width:62;height:250" coordorigin="1242,-376" coordsize="62,250">
              <v:shape style="position:absolute;left:1242;top:-376;width:62;height:250" coordorigin="1242,-376" coordsize="62,250" path="m1242,-126l1304,-126,1304,-376,1242,-376,1242,-126xe" filled="t" fillcolor="#5F5F5F" stroked="f">
                <v:path arrowok="t"/>
                <v:fill/>
              </v:shape>
            </v:group>
            <v:group style="position:absolute;left:1302;top:-376;width:31;height:250" coordorigin="1302,-376" coordsize="31,250">
              <v:shape style="position:absolute;left:1302;top:-376;width:31;height:250" coordorigin="1302,-376" coordsize="31,250" path="m1302,-126l1333,-126,1333,-376,1302,-376,1302,-126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’s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ibili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BIM</w:t>
      </w:r>
      <w:r>
        <w:rPr>
          <w:rFonts w:ascii="Arial" w:hAnsi="Arial" w:cs="Arial" w:eastAsia="Arial"/>
          <w:sz w:val="18"/>
          <w:szCs w:val="1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IB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40" w:lineRule="auto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ibe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ib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BIM</w:t>
      </w:r>
      <w:r>
        <w:rPr>
          <w:rFonts w:ascii="Arial" w:hAnsi="Arial" w:cs="Arial" w:eastAsia="Arial"/>
          <w:sz w:val="18"/>
          <w:szCs w:val="1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75" w:lineRule="auto"/>
        <w:ind w:left="480" w:right="14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9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2.680016" w:type="dxa"/>
      </w:tblPr>
      <w:tblGrid/>
      <w:tr>
        <w:trPr>
          <w:trHeight w:val="113" w:hRule="exact"/>
        </w:trPr>
        <w:tc>
          <w:tcPr>
            <w:tcW w:w="1567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405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538" w:type="dxa"/>
            <w:vMerge w:val="restart"/>
            <w:tcBorders>
              <w:top w:val="single" w:sz="12.32" w:space="0" w:color="252525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>
              <w:spacing w:before="5" w:after="0" w:line="240" w:lineRule="auto"/>
              <w:ind w:left="109" w:right="-2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UMBER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OF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OTAL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  <w:p>
            <w:pPr>
              <w:spacing w:before="0" w:after="0" w:line="182" w:lineRule="exact"/>
              <w:ind w:left="54" w:right="-2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TAFF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FOR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SE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</w:tc>
        <w:tc>
          <w:tcPr>
            <w:tcW w:w="1316" w:type="dxa"/>
            <w:vMerge w:val="restart"/>
            <w:tcBorders>
              <w:top w:val="single" w:sz="12.32" w:space="0" w:color="252525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5" w:after="0" w:line="240" w:lineRule="auto"/>
              <w:ind w:left="232" w:right="20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99"/>
                <w:b/>
                <w:bCs/>
              </w:rPr>
              <w:t>STIMATED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  <w:p>
            <w:pPr>
              <w:spacing w:before="0" w:after="0" w:line="182" w:lineRule="exact"/>
              <w:ind w:left="46" w:right="21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ORKER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99"/>
                <w:b/>
                <w:bCs/>
              </w:rPr>
              <w:t>OURS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</w:tc>
        <w:tc>
          <w:tcPr>
            <w:tcW w:w="1450" w:type="dxa"/>
            <w:tcBorders>
              <w:top w:val="single" w:sz="12.32" w:space="0" w:color="252525"/>
              <w:bottom w:val="nil" w:sz="6" w:space="0" w:color="auto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726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185" w:hRule="exact"/>
        </w:trPr>
        <w:tc>
          <w:tcPr>
            <w:tcW w:w="1567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83" w:lineRule="exact"/>
              <w:ind w:left="460" w:right="-2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SE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</w:tc>
        <w:tc>
          <w:tcPr>
            <w:tcW w:w="1405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83" w:lineRule="exact"/>
              <w:ind w:left="174" w:right="-2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RGANIZATION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</w:tc>
        <w:tc>
          <w:tcPr>
            <w:tcW w:w="1538" w:type="dxa"/>
            <w:vMerge/>
            <w:tcBorders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316" w:type="dxa"/>
            <w:vMerge/>
            <w:tcBorders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450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83" w:lineRule="exact"/>
              <w:ind w:left="26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OCATION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726" w:type="dxa"/>
            <w:tcBorders>
              <w:top w:val="nil" w:sz="6" w:space="0" w:color="auto"/>
              <w:bottom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83" w:lineRule="exact"/>
              <w:ind w:left="323" w:right="-2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EAD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3"/>
                <w:szCs w:val="13"/>
                <w:color w:val="FFFFFF"/>
                <w:spacing w:val="0"/>
                <w:w w:val="100"/>
                <w:b/>
                <w:bCs/>
              </w:rPr>
              <w:t>ONTACT</w:t>
            </w:r>
            <w:r>
              <w:rPr>
                <w:rFonts w:ascii="Arial" w:hAnsi="Arial" w:cs="Arial" w:eastAsia="Arial"/>
                <w:sz w:val="13"/>
                <w:szCs w:val="13"/>
                <w:color w:val="000000"/>
                <w:spacing w:val="0"/>
                <w:w w:val="100"/>
              </w:rPr>
            </w:r>
          </w:p>
        </w:tc>
      </w:tr>
      <w:tr>
        <w:trPr>
          <w:trHeight w:val="125" w:hRule="exact"/>
        </w:trPr>
        <w:tc>
          <w:tcPr>
            <w:tcW w:w="1567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405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538" w:type="dxa"/>
            <w:vMerge/>
            <w:tcBorders>
              <w:bottom w:val="single" w:sz="12.32" w:space="0" w:color="FFFFFF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316" w:type="dxa"/>
            <w:vMerge/>
            <w:tcBorders>
              <w:bottom w:val="single" w:sz="12.32" w:space="0" w:color="FFFFFF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450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726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370" w:hRule="exact"/>
        </w:trPr>
        <w:tc>
          <w:tcPr>
            <w:tcW w:w="1567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67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3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405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67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53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316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5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726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58" w:hRule="exact"/>
        </w:trPr>
        <w:tc>
          <w:tcPr>
            <w:tcW w:w="1567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05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53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53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316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5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726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55" w:hRule="exact"/>
        </w:trPr>
        <w:tc>
          <w:tcPr>
            <w:tcW w:w="1567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05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53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538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316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5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726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43" w:hRule="exact"/>
        </w:trPr>
        <w:tc>
          <w:tcPr>
            <w:tcW w:w="1567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05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538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316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50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726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722" w:footer="1445" w:top="920" w:bottom="1640" w:left="1320" w:right="12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BIM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289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9.900002pt;margin-top:-20.326082pt;width:481.93pt;height:15.58pt;mso-position-horizontal-relative:page;mso-position-vertical-relative:paragraph;z-index:-2398" coordorigin="1198,-407" coordsize="9639,312">
            <v:group style="position:absolute;left:1214;top:-121;width:9616;height:2" coordorigin="1214,-121" coordsize="9616,2">
              <v:shape style="position:absolute;left:1214;top:-121;width:9616;height:2" coordorigin="1214,-121" coordsize="9616,0" path="m1214,-121l10831,-121e" filled="f" stroked="t" strokeweight=".580pt" strokecolor="#17365D">
                <v:path arrowok="t"/>
              </v:shape>
            </v:group>
            <v:group style="position:absolute;left:1213;top:-376;width:31;height:250" coordorigin="1213,-376" coordsize="31,250">
              <v:shape style="position:absolute;left:1213;top:-376;width:31;height:250" coordorigin="1213,-376" coordsize="31,250" path="m1213,-126l1244,-126,1244,-376,1213,-376,1213,-126xe" filled="t" fillcolor="#000000" stroked="f">
                <v:path arrowok="t"/>
                <v:fill/>
              </v:shape>
            </v:group>
            <v:group style="position:absolute;left:1242;top:-376;width:62;height:250" coordorigin="1242,-376" coordsize="62,250">
              <v:shape style="position:absolute;left:1242;top:-376;width:62;height:250" coordorigin="1242,-376" coordsize="62,250" path="m1242,-126l1304,-126,1304,-376,1242,-376,1242,-126xe" filled="t" fillcolor="#5F5F5F" stroked="f">
                <v:path arrowok="t"/>
                <v:fill/>
              </v:shape>
            </v:group>
            <v:group style="position:absolute;left:1302;top:-376;width:31;height:250" coordorigin="1302,-376" coordsize="31,250">
              <v:shape style="position:absolute;left:1302;top:-376;width:31;height:250" coordorigin="1302,-376" coordsize="31,250" path="m1302,-126l1333,-126,1333,-376,1302,-376,1302,-126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ide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ide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ire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iew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iat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42"/>
          <w:w w:val="100"/>
        </w:rPr>
        <w:t> </w:t>
      </w:r>
      <w:hyperlink r:id="rId24"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p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d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B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  <w:t>M</w:t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d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2"/>
            <w:w w:val="100"/>
            <w:u w:val="single" w:color="0000FF"/>
          </w:rPr>
          <w:t>l</w:t>
        </w:r>
        <w:r>
          <w:rPr>
            <w:rFonts w:ascii="Arial" w:hAnsi="Arial" w:cs="Arial" w:eastAsia="Arial"/>
            <w:sz w:val="16"/>
            <w:szCs w:val="16"/>
            <w:color w:val="0000FF"/>
            <w:spacing w:val="2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o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2"/>
            <w:w w:val="100"/>
            <w:u w:val="single" w:color="0000FF"/>
          </w:rPr>
          <w:t>a</w:t>
        </w:r>
        <w:r>
          <w:rPr>
            <w:rFonts w:ascii="Arial" w:hAnsi="Arial" w:cs="Arial" w:eastAsia="Arial"/>
            <w:sz w:val="16"/>
            <w:szCs w:val="16"/>
            <w:color w:val="0000FF"/>
            <w:spacing w:val="2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  <w:u w:val="single" w:color="0000FF"/>
          </w:rPr>
          <w:t>d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</w:r>
        <w:r>
          <w:rPr>
            <w:rFonts w:ascii="Arial" w:hAnsi="Arial" w:cs="Arial" w:eastAsia="Arial"/>
            <w:sz w:val="16"/>
            <w:szCs w:val="16"/>
            <w:color w:val="808080"/>
            <w:spacing w:val="0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808080"/>
            <w:spacing w:val="2"/>
            <w:w w:val="100"/>
          </w:rPr>
          <w:t> </w:t>
        </w:r>
      </w:hyperlink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ide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42"/>
          <w:w w:val="100"/>
        </w:rPr>
        <w:t> </w:t>
      </w:r>
      <w:hyperlink r:id="rId25"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-3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n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g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p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s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.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d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  <w:t>u</w:t>
        </w:r>
        <w:r>
          <w:rPr>
            <w:rFonts w:ascii="Arial" w:hAnsi="Arial" w:cs="Arial" w:eastAsia="Arial"/>
            <w:sz w:val="16"/>
            <w:szCs w:val="16"/>
            <w:color w:val="0000FF"/>
            <w:spacing w:val="-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  <w:t>B</w:t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I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  <w:t>M</w:t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  <w:t>/</w:t>
        </w:r>
        <w:r>
          <w:rPr>
            <w:rFonts w:ascii="Arial" w:hAnsi="Arial" w:cs="Arial" w:eastAsia="Arial"/>
            <w:sz w:val="16"/>
            <w:szCs w:val="16"/>
            <w:color w:val="0000FF"/>
            <w:spacing w:val="1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  <w:t>P</w:t>
        </w:r>
        <w:r>
          <w:rPr>
            <w:rFonts w:ascii="Arial" w:hAnsi="Arial" w:cs="Arial" w:eastAsia="Arial"/>
            <w:sz w:val="16"/>
            <w:szCs w:val="16"/>
            <w:color w:val="0000FF"/>
            <w:spacing w:val="-2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-4"/>
            <w:w w:val="100"/>
            <w:u w:val="single" w:color="0000FF"/>
          </w:rPr>
          <w:t>x</w:t>
        </w:r>
        <w:r>
          <w:rPr>
            <w:rFonts w:ascii="Arial" w:hAnsi="Arial" w:cs="Arial" w:eastAsia="Arial"/>
            <w:sz w:val="16"/>
            <w:szCs w:val="16"/>
            <w:color w:val="0000FF"/>
            <w:spacing w:val="-4"/>
            <w:w w:val="100"/>
            <w:u w:val="single" w:color="0000FF"/>
          </w:rPr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  <w:u w:val="single" w:color="0000FF"/>
          </w:rPr>
          <w:t>P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NE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OC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IEW</w:t>
      </w:r>
      <w:r>
        <w:rPr>
          <w:rFonts w:ascii="Arial" w:hAnsi="Arial" w:cs="Arial" w:eastAsia="Arial"/>
          <w:sz w:val="14"/>
          <w:szCs w:val="1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CH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2.845081pt;height:291.165pt;mso-position-horizontal-relative:char;mso-position-vertical-relative:line" type="#_x0000_t75">
            <v:imagedata r:id="rId2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IST</w:t>
      </w:r>
      <w:r>
        <w:rPr>
          <w:rFonts w:ascii="Arial" w:hAnsi="Arial" w:cs="Arial" w:eastAsia="Arial"/>
          <w:sz w:val="14"/>
          <w:szCs w:val="1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18"/>
          <w:szCs w:val="1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BIM</w:t>
      </w:r>
      <w:r>
        <w:rPr>
          <w:rFonts w:ascii="Arial" w:hAnsi="Arial" w:cs="Arial" w:eastAsia="Arial"/>
          <w:sz w:val="18"/>
          <w:szCs w:val="1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):</w:t>
      </w:r>
      <w:r>
        <w:rPr>
          <w:rFonts w:ascii="Arial" w:hAnsi="Arial" w:cs="Arial" w:eastAsia="Arial"/>
          <w:sz w:val="18"/>
          <w:szCs w:val="1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ACHM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8" w:after="0" w:line="240" w:lineRule="auto"/>
        <w:ind w:left="480" w:right="15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color w:val="808080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ile</w:t>
      </w:r>
      <w:r>
        <w:rPr>
          <w:rFonts w:ascii="Arial" w:hAnsi="Arial" w:cs="Arial" w:eastAsia="Arial"/>
          <w:sz w:val="16"/>
          <w:szCs w:val="16"/>
          <w:color w:val="808080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82" w:lineRule="exact"/>
        <w:ind w:left="840" w:right="6376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2" w:lineRule="exact"/>
        <w:ind w:left="840" w:right="-2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g)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182" w:lineRule="exact"/>
        <w:ind w:left="840" w:right="7469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84" w:lineRule="exact"/>
        <w:ind w:left="840" w:right="7203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0" w:lineRule="exact"/>
        <w:ind w:left="840" w:right="-2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left="840" w:right="7107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2" w:lineRule="exact"/>
        <w:ind w:left="840" w:right="-2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39" w:lineRule="auto"/>
        <w:ind w:left="840" w:right="6687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left="840" w:right="6644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2" w:lineRule="exact"/>
        <w:ind w:left="1168" w:right="443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lete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center"/>
        <w:spacing w:after="0"/>
        <w:sectPr>
          <w:pgMar w:header="722" w:footer="1445" w:top="920" w:bottom="1640" w:left="1320" w:right="12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BIM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1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CHAN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359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9.900002pt;margin-top:-20.326082pt;width:481.93pt;height:15.58pt;mso-position-horizontal-relative:page;mso-position-vertical-relative:paragraph;z-index:-2397" coordorigin="1198,-407" coordsize="9639,312">
            <v:group style="position:absolute;left:1214;top:-121;width:9616;height:2" coordorigin="1214,-121" coordsize="9616,2">
              <v:shape style="position:absolute;left:1214;top:-121;width:9616;height:2" coordorigin="1214,-121" coordsize="9616,0" path="m1214,-121l10831,-121e" filled="f" stroked="t" strokeweight=".580pt" strokecolor="#17365D">
                <v:path arrowok="t"/>
              </v:shape>
            </v:group>
            <v:group style="position:absolute;left:1213;top:-376;width:31;height:250" coordorigin="1213,-376" coordsize="31,250">
              <v:shape style="position:absolute;left:1213;top:-376;width:31;height:250" coordorigin="1213,-376" coordsize="31,250" path="m1213,-126l1244,-126,1244,-376,1213,-376,1213,-126xe" filled="t" fillcolor="#000000" stroked="f">
                <v:path arrowok="t"/>
                <v:fill/>
              </v:shape>
            </v:group>
            <v:group style="position:absolute;left:1242;top:-376;width:62;height:250" coordorigin="1242,-376" coordsize="62,250">
              <v:shape style="position:absolute;left:1242;top:-376;width:62;height:250" coordorigin="1242,-376" coordsize="62,250" path="m1242,-126l1304,-126,1304,-376,1242,-376,1242,-126xe" filled="t" fillcolor="#5F5F5F" stroked="f">
                <v:path arrowok="t"/>
                <v:fill/>
              </v:shape>
            </v:group>
            <v:group style="position:absolute;left:1302;top:-376;width:31;height:250" coordorigin="1302,-376" coordsize="31,250">
              <v:shape style="position:absolute;left:1302;top:-376;width:31;height:250" coordorigin="1302,-376" coordsize="31,250" path="m1302,-126l1333,-126,1333,-376,1302,-376,1302,-126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iplin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ib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ide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mplet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emplate.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IST</w:t>
      </w:r>
      <w:r>
        <w:rPr>
          <w:rFonts w:ascii="Arial" w:hAnsi="Arial" w:cs="Arial" w:eastAsia="Arial"/>
          <w:sz w:val="14"/>
          <w:szCs w:val="1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4"/>
          <w:szCs w:val="14"/>
          <w:spacing w:val="4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X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9"/>
          <w:b/>
          <w:bCs/>
        </w:rPr>
        <w:t>ORK</w:t>
      </w:r>
      <w:r>
        <w:rPr>
          <w:rFonts w:ascii="Arial" w:hAnsi="Arial" w:cs="Arial" w:eastAsia="Arial"/>
          <w:sz w:val="14"/>
          <w:szCs w:val="14"/>
          <w:spacing w:val="1"/>
          <w:w w:val="99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9"/>
          <w:b/>
          <w:bCs/>
        </w:rPr>
        <w:t>H</w:t>
      </w:r>
      <w:r>
        <w:rPr>
          <w:rFonts w:ascii="Arial" w:hAnsi="Arial" w:cs="Arial" w:eastAsia="Arial"/>
          <w:sz w:val="14"/>
          <w:szCs w:val="14"/>
          <w:spacing w:val="1"/>
          <w:w w:val="99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99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99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(</w:t>
      </w:r>
      <w:r>
        <w:rPr>
          <w:rFonts w:ascii="Arial" w:hAnsi="Arial" w:cs="Arial" w:eastAsia="Arial"/>
          <w:sz w:val="14"/>
          <w:szCs w:val="14"/>
          <w:spacing w:val="1"/>
          <w:w w:val="99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2"/>
          <w:w w:val="99"/>
          <w:b/>
          <w:bCs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-8"/>
          <w:w w:val="99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CH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4"/>
          <w:szCs w:val="1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5" w:after="0" w:line="240" w:lineRule="auto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ic</w:t>
      </w:r>
      <w:r>
        <w:rPr>
          <w:rFonts w:ascii="Arial" w:hAnsi="Arial" w:cs="Arial" w:eastAsia="Arial"/>
          <w:sz w:val="16"/>
          <w:szCs w:val="16"/>
          <w:color w:val="808080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ile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9" w:after="0" w:line="275" w:lineRule="auto"/>
        <w:ind w:left="480" w:right="6242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shape style="position:absolute;margin-left:244.5pt;margin-top:17.87389pt;width:288pt;height:199.1pt;mso-position-horizontal-relative:page;mso-position-vertical-relative:paragraph;z-index:-2396" type="#_x0000_t75">
            <v:imagedata r:id="rId27" o:title=""/>
          </v:shape>
        </w:pic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added.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40" w:right="6376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2" w:lineRule="exact"/>
        <w:ind w:left="840" w:right="-2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g)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1" w:lineRule="auto"/>
        <w:ind w:left="840" w:right="7469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1" w:lineRule="exact"/>
        <w:ind w:left="840" w:right="-2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left="840" w:right="7203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4" w:lineRule="exact"/>
        <w:ind w:left="840" w:right="7107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2" w:lineRule="exact"/>
        <w:ind w:left="840" w:right="-2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84" w:lineRule="exact"/>
        <w:ind w:left="840" w:right="6687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0" w:lineRule="exact"/>
        <w:ind w:left="840" w:right="-2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left="840" w:right="-2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182" w:lineRule="exact"/>
        <w:ind w:left="1200" w:right="6516" w:firstLine="-36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lete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CH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4"/>
          <w:szCs w:val="1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7" w:after="0" w:line="240" w:lineRule="auto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7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1.827598pt;height:206.7225pt;mso-position-horizontal-relative:char;mso-position-vertical-relative:line" type="#_x0000_t75">
            <v:imagedata r:id="rId2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722" w:footer="1445" w:top="920" w:bottom="1640" w:left="1320" w:right="1240"/>
          <w:pgSz w:w="12240" w:h="15840"/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auto"/>
        <w:ind w:left="101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33"/>
          <w:szCs w:val="33"/>
          <w:color w:val="525252"/>
          <w:w w:val="300"/>
          <w:b/>
          <w:bCs/>
        </w:rPr>
      </w:r>
      <w:r>
        <w:rPr>
          <w:rFonts w:ascii="Arial" w:hAnsi="Arial" w:cs="Arial" w:eastAsia="Arial"/>
          <w:sz w:val="33"/>
          <w:szCs w:val="33"/>
          <w:color w:val="525252"/>
          <w:spacing w:val="-37"/>
          <w:w w:val="300"/>
          <w:b/>
          <w:bCs/>
          <w:u w:val="single" w:color="13345B"/>
        </w:rPr>
        <w:t>I</w:t>
      </w:r>
      <w:r>
        <w:rPr>
          <w:rFonts w:ascii="Arial" w:hAnsi="Arial" w:cs="Arial" w:eastAsia="Arial"/>
          <w:sz w:val="33"/>
          <w:szCs w:val="33"/>
          <w:color w:val="525252"/>
          <w:spacing w:val="-37"/>
          <w:w w:val="300"/>
          <w:b/>
          <w:bCs/>
          <w:u w:val="single" w:color="13345B"/>
        </w:rPr>
      </w:r>
      <w:r>
        <w:rPr>
          <w:rFonts w:ascii="Arial" w:hAnsi="Arial" w:cs="Arial" w:eastAsia="Arial"/>
          <w:sz w:val="33"/>
          <w:szCs w:val="33"/>
          <w:color w:val="525252"/>
          <w:spacing w:val="-16"/>
          <w:w w:val="99"/>
          <w:b/>
          <w:bCs/>
          <w:u w:val="single" w:color="13345B"/>
        </w:rPr>
        <w:t> </w:t>
      </w:r>
      <w:r>
        <w:rPr>
          <w:rFonts w:ascii="Arial" w:hAnsi="Arial" w:cs="Arial" w:eastAsia="Arial"/>
          <w:sz w:val="33"/>
          <w:szCs w:val="33"/>
          <w:color w:val="525252"/>
          <w:spacing w:val="-16"/>
          <w:w w:val="99"/>
          <w:b/>
          <w:bCs/>
          <w:u w:val="single" w:color="13345B"/>
        </w:rPr>
      </w:r>
      <w:r>
        <w:rPr>
          <w:rFonts w:ascii="Arial" w:hAnsi="Arial" w:cs="Arial" w:eastAsia="Arial"/>
          <w:sz w:val="33"/>
          <w:szCs w:val="33"/>
          <w:color w:val="525252"/>
          <w:spacing w:val="-16"/>
          <w:w w:val="99"/>
          <w:b/>
          <w:bCs/>
        </w:rPr>
      </w:r>
      <w:r>
        <w:rPr>
          <w:rFonts w:ascii="Arial" w:hAnsi="Arial" w:cs="Arial" w:eastAsia="Arial"/>
          <w:sz w:val="33"/>
          <w:szCs w:val="33"/>
          <w:color w:val="525252"/>
          <w:spacing w:val="-16"/>
          <w:w w:val="99"/>
          <w:b/>
          <w:bCs/>
        </w:rPr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b/>
          <w:bCs/>
        </w:rPr>
        <w:t>SECTIO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9"/>
          <w:szCs w:val="19"/>
          <w:color w:val="010101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b/>
          <w:bCs/>
        </w:rPr>
        <w:t>H:</w:t>
      </w:r>
      <w:r>
        <w:rPr>
          <w:rFonts w:ascii="Arial" w:hAnsi="Arial" w:cs="Arial" w:eastAsia="Arial"/>
          <w:sz w:val="19"/>
          <w:szCs w:val="19"/>
          <w:color w:val="010101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b/>
          <w:bCs/>
        </w:rPr>
        <w:t>BI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19"/>
          <w:szCs w:val="19"/>
          <w:color w:val="010101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9"/>
          <w:szCs w:val="19"/>
          <w:color w:val="010101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b/>
          <w:bCs/>
        </w:rPr>
        <w:t>FACILITY</w:t>
      </w:r>
      <w:r>
        <w:rPr>
          <w:rFonts w:ascii="Arial" w:hAnsi="Arial" w:cs="Arial" w:eastAsia="Arial"/>
          <w:sz w:val="19"/>
          <w:szCs w:val="19"/>
          <w:color w:val="010101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b/>
          <w:bCs/>
        </w:rPr>
        <w:t>DAT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9"/>
          <w:szCs w:val="19"/>
          <w:color w:val="010101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5"/>
          <w:b/>
          <w:bCs/>
        </w:rPr>
        <w:t>REQUIREMENTS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80" w:lineRule="exact"/>
        <w:ind w:left="340" w:right="48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sectio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should</w:t>
      </w:r>
      <w:r>
        <w:rPr>
          <w:rFonts w:ascii="Arial" w:hAnsi="Arial" w:cs="Arial" w:eastAsia="Arial"/>
          <w:sz w:val="16"/>
          <w:szCs w:val="16"/>
          <w:color w:val="808080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include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owners</w:t>
      </w:r>
      <w:r>
        <w:rPr>
          <w:rFonts w:ascii="Arial" w:hAnsi="Arial" w:cs="Arial" w:eastAsia="Arial"/>
          <w:sz w:val="16"/>
          <w:szCs w:val="16"/>
          <w:color w:val="80808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BI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requirements.</w:t>
      </w:r>
      <w:r>
        <w:rPr>
          <w:rFonts w:ascii="Arial" w:hAnsi="Arial" w:cs="Arial" w:eastAsia="Arial"/>
          <w:sz w:val="16"/>
          <w:szCs w:val="16"/>
          <w:color w:val="808080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808080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important</w:t>
      </w:r>
      <w:r>
        <w:rPr>
          <w:rFonts w:ascii="Arial" w:hAnsi="Arial" w:cs="Arial" w:eastAsia="Arial"/>
          <w:sz w:val="16"/>
          <w:szCs w:val="16"/>
          <w:color w:val="80808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owner'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requirement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BI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considered</w:t>
      </w:r>
      <w:r>
        <w:rPr>
          <w:rFonts w:ascii="Arial" w:hAnsi="Arial" w:cs="Arial" w:eastAsia="Arial"/>
          <w:sz w:val="16"/>
          <w:szCs w:val="16"/>
          <w:color w:val="80808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5"/>
        </w:rPr>
        <w:t>so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5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color w:val="808080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can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incorporate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project'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BI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process.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footer="1445" w:header="722" w:top="920" w:bottom="1640" w:left="1100" w:right="1240"/>
          <w:footerReference w:type="default" r:id="rId29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16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I: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LLAB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60" w:right="-20"/>
        <w:jc w:val="left"/>
        <w:tabs>
          <w:tab w:pos="52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59.900002pt;margin-top:-20.228121pt;width:481.93pt;height:15.58pt;mso-position-horizontal-relative:page;mso-position-vertical-relative:paragraph;z-index:-2395" coordorigin="1198,-405" coordsize="9639,312">
            <v:group style="position:absolute;left:1214;top:-119;width:9616;height:2" coordorigin="1214,-119" coordsize="9616,2">
              <v:shape style="position:absolute;left:1214;top:-119;width:9616;height:2" coordorigin="1214,-119" coordsize="9616,0" path="m1214,-119l10831,-119e" filled="f" stroked="t" strokeweight=".580pt" strokecolor="#17365D">
                <v:path arrowok="t"/>
              </v:shape>
            </v:group>
            <v:group style="position:absolute;left:1213;top:-374;width:31;height:250" coordorigin="1213,-374" coordsize="31,250">
              <v:shape style="position:absolute;left:1213;top:-374;width:31;height:250" coordorigin="1213,-374" coordsize="31,250" path="m1213,-124l1244,-124,1244,-374,1213,-374,1213,-124xe" filled="t" fillcolor="#000000" stroked="f">
                <v:path arrowok="t"/>
                <v:fill/>
              </v:shape>
            </v:group>
            <v:group style="position:absolute;left:1242;top:-374;width:62;height:250" coordorigin="1242,-374" coordsize="62,250">
              <v:shape style="position:absolute;left:1242;top:-374;width:62;height:250" coordorigin="1242,-374" coordsize="62,250" path="m1242,-124l1304,-124,1304,-374,1242,-374,1242,-124xe" filled="t" fillcolor="#5F5F5F" stroked="f">
                <v:path arrowok="t"/>
                <v:fill/>
              </v:shape>
            </v:group>
            <v:group style="position:absolute;left:1302;top:-374;width:31;height:250" coordorigin="1302,-374" coordsize="31,250">
              <v:shape style="position:absolute;left:1302;top:-374;width:31;height:250" coordorigin="1302,-374" coordsize="31,250" path="m1302,-124l1333,-124,1333,-374,1302,-374,1302,-124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G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9" w:after="0" w:line="182" w:lineRule="exact"/>
        <w:ind w:left="520" w:right="3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ibe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60" w:right="-20"/>
        <w:jc w:val="left"/>
        <w:tabs>
          <w:tab w:pos="5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ING</w:t>
      </w:r>
      <w:r>
        <w:rPr>
          <w:rFonts w:ascii="Arial" w:hAnsi="Arial" w:cs="Arial" w:eastAsia="Arial"/>
          <w:sz w:val="14"/>
          <w:szCs w:val="1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DUR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2" w:after="0" w:line="181" w:lineRule="exact"/>
        <w:ind w:left="5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  <w:position w:val="-1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les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ld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d.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02.680016" w:type="dxa"/>
      </w:tblPr>
      <w:tblGrid/>
      <w:tr>
        <w:trPr>
          <w:trHeight w:val="72" w:hRule="exact"/>
        </w:trPr>
        <w:tc>
          <w:tcPr>
            <w:tcW w:w="2650" w:type="dxa"/>
            <w:vMerge w:val="restart"/>
            <w:tcBorders>
              <w:top w:val="single" w:sz="12.32" w:space="0" w:color="252525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354" w:type="dxa"/>
            <w:tcBorders>
              <w:top w:val="single" w:sz="33.44" w:space="0" w:color="252525"/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90" w:type="dxa"/>
            <w:vMerge w:val="restart"/>
            <w:tcBorders>
              <w:top w:val="single" w:sz="12.32" w:space="0" w:color="252525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682" w:type="dxa"/>
            <w:vMerge w:val="restart"/>
            <w:tcBorders>
              <w:top w:val="single" w:sz="12.32" w:space="0" w:color="252525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712" w:type="dxa"/>
            <w:vMerge w:val="restart"/>
            <w:tcBorders>
              <w:top w:val="single" w:sz="12.32" w:space="0" w:color="252525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91" w:hRule="exact"/>
        </w:trPr>
        <w:tc>
          <w:tcPr>
            <w:tcW w:w="2650" w:type="dxa"/>
            <w:vMerge/>
            <w:tcBorders>
              <w:bottom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354" w:type="dxa"/>
            <w:vMerge w:val="restart"/>
            <w:tcBorders>
              <w:top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253" w:right="23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182" w:lineRule="exact"/>
              <w:ind w:left="356" w:right="33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5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GE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690" w:type="dxa"/>
            <w:vMerge/>
            <w:tcBorders>
              <w:bottom w:val="nil" w:sz="6" w:space="0" w:color="auto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682" w:type="dxa"/>
            <w:vMerge/>
            <w:tcBorders>
              <w:bottom w:val="nil" w:sz="6" w:space="0" w:color="auto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712" w:type="dxa"/>
            <w:vMerge/>
            <w:tcBorders>
              <w:bottom w:val="nil" w:sz="6" w:space="0" w:color="auto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185" w:hRule="exact"/>
        </w:trPr>
        <w:tc>
          <w:tcPr>
            <w:tcW w:w="2650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71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54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690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4.639840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32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Q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682" w:type="dxa"/>
            <w:tcBorders>
              <w:top w:val="nil" w:sz="6" w:space="0" w:color="auto"/>
              <w:bottom w:val="nil" w:sz="6" w:space="0" w:color="auto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2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3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3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712" w:type="dxa"/>
            <w:tcBorders>
              <w:top w:val="nil" w:sz="6" w:space="0" w:color="auto"/>
              <w:bottom w:val="nil" w:sz="6" w:space="0" w:color="auto"/>
              <w:left w:val="single" w:sz="4.639840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43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78" w:hRule="exact"/>
        </w:trPr>
        <w:tc>
          <w:tcPr>
            <w:tcW w:w="2650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354" w:type="dxa"/>
            <w:vMerge/>
            <w:tcBorders>
              <w:bottom w:val="single" w:sz="33.44" w:space="0" w:color="252525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690" w:type="dxa"/>
            <w:tcBorders>
              <w:top w:val="nil" w:sz="6" w:space="0" w:color="auto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682" w:type="dxa"/>
            <w:tcBorders>
              <w:top w:val="nil" w:sz="6" w:space="0" w:color="auto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712" w:type="dxa"/>
            <w:tcBorders>
              <w:top w:val="nil" w:sz="6" w:space="0" w:color="auto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550" w:hRule="exact"/>
        </w:trPr>
        <w:tc>
          <w:tcPr>
            <w:tcW w:w="265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6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1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OFF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54" w:type="dxa"/>
            <w:tcBorders>
              <w:top w:val="single" w:sz="33.44" w:space="0" w:color="252525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90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82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712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536" w:hRule="exact"/>
        </w:trPr>
        <w:tc>
          <w:tcPr>
            <w:tcW w:w="265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51" w:after="0" w:line="240" w:lineRule="auto"/>
              <w:ind w:left="616" w:right="408" w:firstLine="-16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54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90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82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712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526" w:hRule="exact"/>
        </w:trPr>
        <w:tc>
          <w:tcPr>
            <w:tcW w:w="265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7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36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54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90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82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712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619" w:hRule="exact"/>
        </w:trPr>
        <w:tc>
          <w:tcPr>
            <w:tcW w:w="265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40" w:lineRule="auto"/>
              <w:ind w:left="199" w:right="17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4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54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90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82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712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622" w:hRule="exact"/>
        </w:trPr>
        <w:tc>
          <w:tcPr>
            <w:tcW w:w="265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3" w:after="0" w:line="239" w:lineRule="auto"/>
              <w:ind w:left="86" w:right="6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4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54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90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82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712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41" w:hRule="exact"/>
        </w:trPr>
        <w:tc>
          <w:tcPr>
            <w:tcW w:w="2650" w:type="dxa"/>
            <w:tcBorders>
              <w:top w:val="single" w:sz="12.32" w:space="0" w:color="FFFFFF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354" w:type="dxa"/>
            <w:tcBorders>
              <w:top w:val="single" w:sz="12.32" w:space="0" w:color="FFFFFF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90" w:type="dxa"/>
            <w:tcBorders>
              <w:top w:val="single" w:sz="12.32" w:space="0" w:color="FFFFFF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682" w:type="dxa"/>
            <w:tcBorders>
              <w:top w:val="single" w:sz="12.32" w:space="0" w:color="FFFFFF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712" w:type="dxa"/>
            <w:tcBorders>
              <w:top w:val="single" w:sz="12.32" w:space="0" w:color="FFFFFF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7" w:after="0" w:line="240" w:lineRule="auto"/>
        <w:ind w:left="160" w:right="-20"/>
        <w:jc w:val="left"/>
        <w:tabs>
          <w:tab w:pos="5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IV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4"/>
          <w:szCs w:val="1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CH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4"/>
          <w:szCs w:val="14"/>
          <w:spacing w:val="4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X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H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NGE</w:t>
      </w:r>
      <w:r>
        <w:rPr>
          <w:rFonts w:ascii="Arial" w:hAnsi="Arial" w:cs="Arial" w:eastAsia="Arial"/>
          <w:sz w:val="14"/>
          <w:szCs w:val="1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V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181" w:lineRule="exact"/>
        <w:ind w:left="5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inf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  <w:position w:val="-1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ile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02.680016" w:type="dxa"/>
      </w:tblPr>
      <w:tblGrid/>
      <w:tr>
        <w:trPr>
          <w:trHeight w:val="204" w:hRule="exact"/>
        </w:trPr>
        <w:tc>
          <w:tcPr>
            <w:tcW w:w="1409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172" w:type="dxa"/>
            <w:vMerge w:val="restart"/>
            <w:tcBorders>
              <w:top w:val="single" w:sz="12.32" w:space="0" w:color="252525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356" w:type="dxa"/>
            <w:vMerge w:val="restart"/>
            <w:tcBorders>
              <w:top w:val="single" w:sz="12.32" w:space="0" w:color="252525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90" w:type="dxa"/>
            <w:vMerge w:val="restart"/>
            <w:tcBorders>
              <w:top w:val="single" w:sz="12.32" w:space="0" w:color="252525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617" w:type="dxa"/>
            <w:vMerge w:val="restart"/>
            <w:tcBorders>
              <w:top w:val="single" w:sz="12.32" w:space="0" w:color="252525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239" w:lineRule="auto"/>
              <w:ind w:left="16" w:right="-5" w:firstLine="-2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5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25" w:type="dxa"/>
            <w:vMerge w:val="restart"/>
            <w:tcBorders>
              <w:top w:val="single" w:sz="12.32" w:space="0" w:color="252525"/>
              <w:left w:val="single" w:sz="10.4" w:space="0" w:color="252525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01" w:type="dxa"/>
            <w:vMerge w:val="restart"/>
            <w:tcBorders>
              <w:top w:val="single" w:sz="12.32" w:space="0" w:color="252525"/>
              <w:left w:val="single" w:sz="4.6398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670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54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94" w:hRule="exact"/>
        </w:trPr>
        <w:tc>
          <w:tcPr>
            <w:tcW w:w="1409" w:type="dxa"/>
            <w:vMerge w:val="restart"/>
            <w:tcBorders>
              <w:top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94" w:right="75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5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204" w:right="18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GE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72" w:type="dxa"/>
            <w:vMerge/>
            <w:tcBorders>
              <w:bottom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356" w:type="dxa"/>
            <w:vMerge/>
            <w:tcBorders>
              <w:bottom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90" w:type="dxa"/>
            <w:vMerge/>
            <w:tcBorders>
              <w:bottom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617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725" w:type="dxa"/>
            <w:vMerge/>
            <w:tcBorders>
              <w:bottom w:val="nil" w:sz="6" w:space="0" w:color="auto"/>
              <w:left w:val="single" w:sz="10.4" w:space="0" w:color="252525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01" w:type="dxa"/>
            <w:vMerge/>
            <w:tcBorders>
              <w:bottom w:val="nil" w:sz="6" w:space="0" w:color="auto"/>
              <w:left w:val="single" w:sz="4.6398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670" w:type="dxa"/>
            <w:vMerge w:val="restart"/>
            <w:tcBorders>
              <w:top w:val="nil" w:sz="6" w:space="0" w:color="auto"/>
              <w:left w:val="single" w:sz="11.36" w:space="0" w:color="252525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-5" w:right="-15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97" w:right="89" w:firstLine="2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54" w:type="dxa"/>
            <w:vMerge w:val="restart"/>
            <w:tcBorders>
              <w:top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313" w:right="29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52" w:right="2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GE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1409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172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4.640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368" w:right="35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182" w:lineRule="exact"/>
              <w:ind w:left="207" w:right="192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56" w:type="dxa"/>
            <w:tcBorders>
              <w:top w:val="nil" w:sz="6" w:space="0" w:color="auto"/>
              <w:bottom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466" w:right="44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182" w:lineRule="exact"/>
              <w:ind w:left="231" w:right="20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90" w:type="dxa"/>
            <w:tcBorders>
              <w:top w:val="nil" w:sz="6" w:space="0" w:color="auto"/>
              <w:bottom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4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3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182" w:lineRule="exact"/>
              <w:ind w:left="3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Q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17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725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27" w:right="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182" w:lineRule="exact"/>
              <w:ind w:left="142" w:right="125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01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1.36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159" w:right="13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182" w:lineRule="exact"/>
              <w:ind w:left="-2" w:right="-22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5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6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70" w:type="dxa"/>
            <w:vMerge/>
            <w:tcBorders>
              <w:left w:val="single" w:sz="11.36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54" w:type="dxa"/>
            <w:vMerge/>
            <w:tcBorders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91" w:hRule="exact"/>
        </w:trPr>
        <w:tc>
          <w:tcPr>
            <w:tcW w:w="1409" w:type="dxa"/>
            <w:vMerge/>
            <w:tcBorders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172" w:type="dxa"/>
            <w:vMerge w:val="restart"/>
            <w:tcBorders>
              <w:top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356" w:type="dxa"/>
            <w:vMerge w:val="restart"/>
            <w:tcBorders>
              <w:top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90" w:type="dxa"/>
            <w:vMerge w:val="restart"/>
            <w:tcBorders>
              <w:top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617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725" w:type="dxa"/>
            <w:vMerge w:val="restart"/>
            <w:tcBorders>
              <w:top w:val="nil" w:sz="6" w:space="0" w:color="auto"/>
              <w:left w:val="single" w:sz="10.4" w:space="0" w:color="252525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01" w:type="dxa"/>
            <w:vMerge w:val="restart"/>
            <w:tcBorders>
              <w:top w:val="nil" w:sz="6" w:space="0" w:color="auto"/>
              <w:left w:val="single" w:sz="4.6398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670" w:type="dxa"/>
            <w:vMerge/>
            <w:tcBorders>
              <w:bottom w:val="nil" w:sz="6" w:space="0" w:color="auto"/>
              <w:left w:val="single" w:sz="11.36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54" w:type="dxa"/>
            <w:vMerge/>
            <w:tcBorders>
              <w:bottom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218" w:hRule="exact"/>
        </w:trPr>
        <w:tc>
          <w:tcPr>
            <w:tcW w:w="1409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172" w:type="dxa"/>
            <w:vMerge/>
            <w:tcBorders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356" w:type="dxa"/>
            <w:vMerge/>
            <w:tcBorders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90" w:type="dxa"/>
            <w:vMerge/>
            <w:tcBorders>
              <w:bottom w:val="single" w:sz="12.32" w:space="0" w:color="FFFFFF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617" w:type="dxa"/>
            <w:vMerge/>
            <w:tcBorders>
              <w:bottom w:val="single" w:sz="12.32" w:space="0" w:color="FFFFFF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725" w:type="dxa"/>
            <w:vMerge/>
            <w:tcBorders>
              <w:bottom w:val="single" w:sz="12.32" w:space="0" w:color="FFFFFF"/>
              <w:left w:val="single" w:sz="10.4" w:space="0" w:color="252525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01" w:type="dxa"/>
            <w:vMerge/>
            <w:tcBorders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670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54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634" w:hRule="exact"/>
        </w:trPr>
        <w:tc>
          <w:tcPr>
            <w:tcW w:w="1409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4" w:after="0" w:line="240" w:lineRule="auto"/>
              <w:ind w:left="31" w:right="11" w:firstLine="-2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3D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72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182" w:lineRule="exact"/>
              <w:ind w:left="162" w:right="-5" w:firstLine="-12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56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14" w:after="0" w:line="240" w:lineRule="auto"/>
              <w:ind w:left="9" w:right="-14" w:firstLine="-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FTP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T)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9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9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2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17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9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4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[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]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9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3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01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182" w:lineRule="exact"/>
              <w:ind w:left="335" w:right="140" w:firstLine="-14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7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9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40" w:lineRule="auto"/>
              <w:ind w:left="15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54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34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182" w:lineRule="exact"/>
              <w:ind w:left="33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622" w:hRule="exact"/>
        </w:trPr>
        <w:tc>
          <w:tcPr>
            <w:tcW w:w="1409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172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93" w:after="0" w:line="240" w:lineRule="auto"/>
              <w:ind w:left="162" w:right="7" w:firstLine="-10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56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3" w:after="0" w:line="239" w:lineRule="auto"/>
              <w:ind w:left="9" w:right="-14" w:firstLine="-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FTP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T)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9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20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17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4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[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]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25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1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01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93" w:after="0" w:line="240" w:lineRule="auto"/>
              <w:ind w:left="335" w:right="140" w:firstLine="-14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7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15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54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93" w:after="0" w:line="240" w:lineRule="auto"/>
              <w:ind w:left="34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33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41" w:hRule="exact"/>
        </w:trPr>
        <w:tc>
          <w:tcPr>
            <w:tcW w:w="1409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172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356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090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617" w:type="dxa"/>
            <w:tcBorders>
              <w:top w:val="single" w:sz="12.32" w:space="0" w:color="FFFFFF"/>
              <w:bottom w:val="single" w:sz="4.64008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725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001" w:type="dxa"/>
            <w:tcBorders>
              <w:top w:val="single" w:sz="12.32" w:space="0" w:color="FFFFFF"/>
              <w:bottom w:val="single" w:sz="4.64008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670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054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7" w:after="0" w:line="240" w:lineRule="auto"/>
        <w:ind w:left="160" w:right="-20"/>
        <w:jc w:val="left"/>
        <w:tabs>
          <w:tab w:pos="5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IVE</w:t>
      </w:r>
      <w:r>
        <w:rPr>
          <w:rFonts w:ascii="Arial" w:hAnsi="Arial" w:cs="Arial" w:eastAsia="Arial"/>
          <w:sz w:val="14"/>
          <w:szCs w:val="1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ACE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" w:after="0" w:line="182" w:lineRule="exact"/>
        <w:ind w:left="520" w:right="29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lan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ibe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84" w:lineRule="exact"/>
        <w:ind w:left="520" w:right="40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“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”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808080"/>
          <w:spacing w:val="4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0" w:lineRule="exact"/>
        <w:ind w:left="5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left="5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9"/>
          <w:pgMar w:footer="1445" w:header="722" w:top="920" w:bottom="1640" w:left="1280" w:right="1240"/>
          <w:footerReference w:type="default" r:id="rId3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7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ONIC</w:t>
      </w:r>
      <w:r>
        <w:rPr>
          <w:rFonts w:ascii="Arial" w:hAnsi="Arial" w:cs="Arial" w:eastAsia="Arial"/>
          <w:sz w:val="14"/>
          <w:szCs w:val="1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UNI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ROC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DUR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40" w:lineRule="auto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).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l,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2.680016" w:type="dxa"/>
      </w:tblPr>
      <w:tblGrid/>
      <w:tr>
        <w:trPr>
          <w:trHeight w:val="79" w:hRule="exact"/>
        </w:trPr>
        <w:tc>
          <w:tcPr>
            <w:tcW w:w="1891" w:type="dxa"/>
            <w:vMerge w:val="restart"/>
            <w:tcBorders>
              <w:top w:val="single" w:sz="12.32" w:space="0" w:color="252525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521" w:type="dxa"/>
            <w:vMerge w:val="restart"/>
            <w:gridSpan w:val="3"/>
            <w:tcBorders>
              <w:top w:val="single" w:sz="12.32" w:space="0" w:color="252525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809" w:type="dxa"/>
            <w:tcBorders>
              <w:top w:val="single" w:sz="36.32" w:space="0" w:color="252525"/>
              <w:bottom w:val="nil" w:sz="6" w:space="0" w:color="auto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181" w:type="dxa"/>
            <w:tcBorders>
              <w:top w:val="single" w:sz="36.32" w:space="0" w:color="252525"/>
              <w:bottom w:val="nil" w:sz="6" w:space="0" w:color="auto"/>
              <w:left w:val="single" w:sz="4.64008" w:space="0" w:color="000000"/>
              <w:right w:val="single" w:sz="10.4" w:space="0" w:color="252525"/>
            </w:tcBorders>
          </w:tcPr>
          <w:p>
            <w:pPr/>
            <w:rPr/>
          </w:p>
        </w:tc>
        <w:tc>
          <w:tcPr>
            <w:tcW w:w="1558" w:type="dxa"/>
            <w:vMerge w:val="restart"/>
            <w:tcBorders>
              <w:top w:val="single" w:sz="12.32" w:space="0" w:color="252525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397" w:lineRule="auto"/>
              <w:ind w:left="16" w:right="48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2" w:type="dxa"/>
            <w:vMerge w:val="restart"/>
            <w:tcBorders>
              <w:top w:val="single" w:sz="12.32" w:space="0" w:color="252525"/>
              <w:left w:val="single" w:sz="10.4" w:space="0" w:color="252525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91" w:hRule="exact"/>
        </w:trPr>
        <w:tc>
          <w:tcPr>
            <w:tcW w:w="1891" w:type="dxa"/>
            <w:vMerge/>
            <w:tcBorders>
              <w:bottom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521" w:type="dxa"/>
            <w:vMerge/>
            <w:gridSpan w:val="3"/>
            <w:tcBorders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809" w:type="dxa"/>
            <w:vMerge w:val="restart"/>
            <w:tcBorders>
              <w:top w:val="nil" w:sz="6" w:space="0" w:color="auto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80" w:lineRule="exact"/>
              <w:ind w:left="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81" w:type="dxa"/>
            <w:vMerge w:val="restart"/>
            <w:tcBorders>
              <w:top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80" w:lineRule="exact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4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OTE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558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042" w:type="dxa"/>
            <w:vMerge/>
            <w:tcBorders>
              <w:bottom w:val="nil" w:sz="6" w:space="0" w:color="auto"/>
              <w:left w:val="single" w:sz="10.4" w:space="0" w:color="252525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305" w:hRule="exact"/>
        </w:trPr>
        <w:tc>
          <w:tcPr>
            <w:tcW w:w="1891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80" w:lineRule="exact"/>
              <w:ind w:left="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21" w:type="dxa"/>
            <w:gridSpan w:val="3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80" w:lineRule="exact"/>
              <w:ind w:left="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09" w:type="dxa"/>
            <w:vMerge/>
            <w:tcBorders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181" w:type="dxa"/>
            <w:vMerge/>
            <w:tcBorders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558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042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80" w:lineRule="exact"/>
              <w:ind w:left="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73" w:hRule="exact"/>
        </w:trPr>
        <w:tc>
          <w:tcPr>
            <w:tcW w:w="1891" w:type="dxa"/>
            <w:tcBorders>
              <w:top w:val="nil" w:sz="6" w:space="0" w:color="auto"/>
              <w:bottom w:val="single" w:sz="12.32" w:space="0" w:color="252525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521" w:type="dxa"/>
            <w:gridSpan w:val="3"/>
            <w:tcBorders>
              <w:top w:val="nil" w:sz="6" w:space="0" w:color="auto"/>
              <w:bottom w:val="single" w:sz="12.32" w:space="0" w:color="252525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809" w:type="dxa"/>
            <w:vMerge/>
            <w:tcBorders>
              <w:bottom w:val="single" w:sz="36.32" w:space="0" w:color="252525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181" w:type="dxa"/>
            <w:vMerge/>
            <w:tcBorders>
              <w:bottom w:val="single" w:sz="36.32" w:space="0" w:color="252525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558" w:type="dxa"/>
            <w:vMerge/>
            <w:tcBorders>
              <w:bottom w:val="single" w:sz="12.32" w:space="0" w:color="252525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042" w:type="dxa"/>
            <w:tcBorders>
              <w:top w:val="nil" w:sz="6" w:space="0" w:color="auto"/>
              <w:bottom w:val="single" w:sz="12.32" w:space="0" w:color="252525"/>
              <w:left w:val="single" w:sz="10.4" w:space="0" w:color="252525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689" w:hRule="exact"/>
        </w:trPr>
        <w:tc>
          <w:tcPr>
            <w:tcW w:w="1891" w:type="dxa"/>
            <w:tcBorders>
              <w:top w:val="single" w:sz="12.32" w:space="0" w:color="252525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29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FTP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: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: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***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*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**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*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****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21" w:type="dxa"/>
            <w:gridSpan w:val="3"/>
            <w:tcBorders>
              <w:top w:val="single" w:sz="12.32" w:space="0" w:color="252525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36.32" w:space="0" w:color="252525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81" w:type="dxa"/>
            <w:tcBorders>
              <w:top w:val="single" w:sz="36.32" w:space="0" w:color="252525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183" w:lineRule="exact"/>
              <w:ind w:left="392" w:right="37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8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09" w:right="18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***********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558" w:type="dxa"/>
            <w:tcBorders>
              <w:top w:val="single" w:sz="12.32" w:space="0" w:color="252525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0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37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2" w:type="dxa"/>
            <w:tcBorders>
              <w:top w:val="single" w:sz="12.32" w:space="0" w:color="252525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28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72" w:hRule="exact"/>
        </w:trPr>
        <w:tc>
          <w:tcPr>
            <w:tcW w:w="189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69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A6A6A6"/>
            </w:tcBorders>
          </w:tcPr>
          <w:p>
            <w:pPr/>
            <w:rPr/>
          </w:p>
        </w:tc>
        <w:tc>
          <w:tcPr>
            <w:tcW w:w="2252" w:type="dxa"/>
            <w:gridSpan w:val="2"/>
            <w:tcBorders>
              <w:top w:val="single" w:sz="4.640" w:space="0" w:color="000000"/>
              <w:bottom w:val="single" w:sz="4.640" w:space="0" w:color="000000"/>
              <w:left w:val="single" w:sz="4.64008" w:space="0" w:color="A6A6A6"/>
              <w:right w:val="single" w:sz="4.639840" w:space="0" w:color="000000"/>
            </w:tcBorders>
          </w:tcPr>
          <w:p>
            <w:pPr>
              <w:spacing w:before="24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24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81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58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042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24" w:after="0" w:line="240" w:lineRule="auto"/>
              <w:ind w:left="28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73" w:hRule="exact"/>
        </w:trPr>
        <w:tc>
          <w:tcPr>
            <w:tcW w:w="189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478" w:type="dxa"/>
            <w:gridSpan w:val="2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" w:space="0" w:color="A6A6A6"/>
            </w:tcBorders>
          </w:tcPr>
          <w:p>
            <w:pPr/>
            <w:rPr/>
          </w:p>
        </w:tc>
        <w:tc>
          <w:tcPr>
            <w:tcW w:w="2042" w:type="dxa"/>
            <w:tcBorders>
              <w:top w:val="single" w:sz="4.640" w:space="0" w:color="000000"/>
              <w:bottom w:val="single" w:sz="4.640" w:space="0" w:color="000000"/>
              <w:left w:val="single" w:sz="4.640" w:space="0" w:color="A6A6A6"/>
              <w:right w:val="single" w:sz="4.639840" w:space="0" w:color="000000"/>
            </w:tcBorders>
          </w:tcPr>
          <w:p>
            <w:pPr>
              <w:spacing w:before="24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-11111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0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0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xyz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24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81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58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042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24" w:after="0" w:line="240" w:lineRule="auto"/>
              <w:ind w:left="28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677" w:hRule="exact"/>
        </w:trPr>
        <w:tc>
          <w:tcPr>
            <w:tcW w:w="1891" w:type="dxa"/>
            <w:tcBorders>
              <w:top w:val="single" w:sz="4.6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24" w:after="0" w:line="397" w:lineRule="auto"/>
              <w:ind w:left="23" w:right="1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4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@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: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\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\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21" w:type="dxa"/>
            <w:gridSpan w:val="3"/>
            <w:tcBorders>
              <w:top w:val="single" w:sz="4.6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4.640" w:space="0" w:color="000000"/>
              <w:bottom w:val="single" w:sz="4.6398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81" w:type="dxa"/>
            <w:tcBorders>
              <w:top w:val="single" w:sz="4.6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433" w:right="41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NO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558" w:type="dxa"/>
            <w:tcBorders>
              <w:top w:val="single" w:sz="4.640" w:space="0" w:color="000000"/>
              <w:bottom w:val="single" w:sz="4.6398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37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2" w:type="dxa"/>
            <w:tcBorders>
              <w:top w:val="single" w:sz="4.6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8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28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859" w:hRule="exact"/>
        </w:trPr>
        <w:tc>
          <w:tcPr>
            <w:tcW w:w="1891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24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je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394" w:lineRule="auto"/>
              <w:ind w:left="23" w:right="76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hyperlink r:id="rId31">
              <w:r>
                <w:rPr>
                  <w:rFonts w:ascii="Arial" w:hAnsi="Arial" w:cs="Arial" w:eastAsia="Arial"/>
                  <w:sz w:val="16"/>
                  <w:szCs w:val="16"/>
                  <w:color w:val="808080"/>
                  <w:spacing w:val="0"/>
                  <w:w w:val="100"/>
                </w:rPr>
                <w:t> </w:t>
              </w:r>
              <w:r>
                <w:rPr>
                  <w:rFonts w:ascii="Arial" w:hAnsi="Arial" w:cs="Arial" w:eastAsia="Arial"/>
                  <w:sz w:val="16"/>
                  <w:szCs w:val="16"/>
                  <w:color w:val="808080"/>
                  <w:spacing w:val="-1"/>
                  <w:w w:val="100"/>
                </w:rPr>
                <w:t>w</w:t>
              </w:r>
              <w:r>
                <w:rPr>
                  <w:rFonts w:ascii="Arial" w:hAnsi="Arial" w:cs="Arial" w:eastAsia="Arial"/>
                  <w:sz w:val="16"/>
                  <w:szCs w:val="16"/>
                  <w:color w:val="808080"/>
                  <w:spacing w:val="-1"/>
                  <w:w w:val="100"/>
                </w:rPr>
                <w:t>w</w:t>
              </w:r>
              <w:r>
                <w:rPr>
                  <w:rFonts w:ascii="Arial" w:hAnsi="Arial" w:cs="Arial" w:eastAsia="Arial"/>
                  <w:sz w:val="16"/>
                  <w:szCs w:val="16"/>
                  <w:color w:val="808080"/>
                  <w:spacing w:val="-3"/>
                  <w:w w:val="100"/>
                </w:rPr>
                <w:t>w</w:t>
              </w:r>
              <w:r>
                <w:rPr>
                  <w:rFonts w:ascii="Arial" w:hAnsi="Arial" w:cs="Arial" w:eastAsia="Arial"/>
                  <w:sz w:val="16"/>
                  <w:szCs w:val="16"/>
                  <w:color w:val="808080"/>
                  <w:spacing w:val="1"/>
                  <w:w w:val="100"/>
                </w:rPr>
                <w:t>.</w:t>
              </w:r>
            </w:hyperlink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***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*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*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69" w:type="dxa"/>
            <w:tcBorders>
              <w:top w:val="single" w:sz="4.639840" w:space="0" w:color="000000"/>
              <w:bottom w:val="single" w:sz="4.64008" w:space="0" w:color="000000"/>
              <w:left w:val="single" w:sz="4.64008" w:space="0" w:color="000000"/>
              <w:right w:val="single" w:sz="4.64008" w:space="0" w:color="808080"/>
            </w:tcBorders>
          </w:tcPr>
          <w:p>
            <w:pPr/>
            <w:rPr/>
          </w:p>
        </w:tc>
        <w:tc>
          <w:tcPr>
            <w:tcW w:w="209" w:type="dxa"/>
            <w:tcBorders>
              <w:top w:val="single" w:sz="4.639840" w:space="0" w:color="000000"/>
              <w:bottom w:val="single" w:sz="4.64008" w:space="0" w:color="000000"/>
              <w:left w:val="single" w:sz="4.64008" w:space="0" w:color="808080"/>
              <w:right w:val="single" w:sz="4.640" w:space="0" w:color="808080"/>
            </w:tcBorders>
          </w:tcPr>
          <w:p>
            <w:pPr/>
            <w:rPr/>
          </w:p>
        </w:tc>
        <w:tc>
          <w:tcPr>
            <w:tcW w:w="2042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80808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809" w:type="dxa"/>
            <w:tcBorders>
              <w:top w:val="single" w:sz="4.639840" w:space="0" w:color="000000"/>
              <w:bottom w:val="single" w:sz="4.64008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181" w:type="dxa"/>
            <w:tcBorders>
              <w:top w:val="single" w:sz="4.6398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58" w:type="dxa"/>
            <w:tcBorders>
              <w:top w:val="single" w:sz="4.639840" w:space="0" w:color="000000"/>
              <w:bottom w:val="single" w:sz="4.64008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042" w:type="dxa"/>
            <w:tcBorders>
              <w:top w:val="single" w:sz="4.6398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72" w:hRule="exact"/>
        </w:trPr>
        <w:tc>
          <w:tcPr>
            <w:tcW w:w="1891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69" w:type="dxa"/>
            <w:tcBorders>
              <w:top w:val="single" w:sz="4.64008" w:space="0" w:color="000000"/>
              <w:bottom w:val="single" w:sz="4.639840" w:space="0" w:color="000000"/>
              <w:left w:val="single" w:sz="4.64008" w:space="0" w:color="000000"/>
              <w:right w:val="single" w:sz="4.64008" w:space="0" w:color="808080"/>
            </w:tcBorders>
          </w:tcPr>
          <w:p>
            <w:pPr/>
            <w:rPr/>
          </w:p>
        </w:tc>
        <w:tc>
          <w:tcPr>
            <w:tcW w:w="209" w:type="dxa"/>
            <w:tcBorders>
              <w:top w:val="single" w:sz="4.64008" w:space="0" w:color="000000"/>
              <w:bottom w:val="single" w:sz="4.639840" w:space="0" w:color="000000"/>
              <w:left w:val="single" w:sz="4.64008" w:space="0" w:color="808080"/>
              <w:right w:val="single" w:sz="4.640" w:space="0" w:color="808080"/>
            </w:tcBorders>
          </w:tcPr>
          <w:p>
            <w:pPr/>
            <w:rPr/>
          </w:p>
        </w:tc>
        <w:tc>
          <w:tcPr>
            <w:tcW w:w="2042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80808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809" w:type="dxa"/>
            <w:tcBorders>
              <w:top w:val="single" w:sz="4.64008" w:space="0" w:color="000000"/>
              <w:bottom w:val="single" w:sz="4.6398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181" w:type="dxa"/>
            <w:tcBorders>
              <w:top w:val="single" w:sz="4.64008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58" w:type="dxa"/>
            <w:tcBorders>
              <w:top w:val="single" w:sz="4.64008" w:space="0" w:color="000000"/>
              <w:bottom w:val="single" w:sz="4.6398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042" w:type="dxa"/>
            <w:tcBorders>
              <w:top w:val="single" w:sz="4.64008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72" w:hRule="exact"/>
        </w:trPr>
        <w:tc>
          <w:tcPr>
            <w:tcW w:w="1891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69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4008" w:space="0" w:color="808080"/>
            </w:tcBorders>
          </w:tcPr>
          <w:p>
            <w:pPr/>
            <w:rPr/>
          </w:p>
        </w:tc>
        <w:tc>
          <w:tcPr>
            <w:tcW w:w="209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808080"/>
              <w:right w:val="single" w:sz="4.640" w:space="0" w:color="808080"/>
            </w:tcBorders>
          </w:tcPr>
          <w:p>
            <w:pPr/>
            <w:rPr/>
          </w:p>
        </w:tc>
        <w:tc>
          <w:tcPr>
            <w:tcW w:w="2042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80808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809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181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558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042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722" w:footer="1445" w:top="920" w:bottom="1640" w:left="1320" w:right="12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J: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4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59.900002pt;margin-top:-20.228121pt;width:481.93pt;height:15.58pt;mso-position-horizontal-relative:page;mso-position-vertical-relative:paragraph;z-index:-2394" coordorigin="1198,-405" coordsize="9639,312">
            <v:group style="position:absolute;left:1214;top:-119;width:9616;height:2" coordorigin="1214,-119" coordsize="9616,2">
              <v:shape style="position:absolute;left:1214;top:-119;width:9616;height:2" coordorigin="1214,-119" coordsize="9616,0" path="m1214,-119l10831,-119e" filled="f" stroked="t" strokeweight=".580pt" strokecolor="#17365D">
                <v:path arrowok="t"/>
              </v:shape>
            </v:group>
            <v:group style="position:absolute;left:1213;top:-374;width:31;height:250" coordorigin="1213,-374" coordsize="31,250">
              <v:shape style="position:absolute;left:1213;top:-374;width:31;height:250" coordorigin="1213,-374" coordsize="31,250" path="m1213,-124l1244,-124,1244,-374,1213,-374,1213,-124xe" filled="t" fillcolor="#000000" stroked="f">
                <v:path arrowok="t"/>
                <v:fill/>
              </v:shape>
            </v:group>
            <v:group style="position:absolute;left:1242;top:-374;width:62;height:250" coordorigin="1242,-374" coordsize="62,250">
              <v:shape style="position:absolute;left:1242;top:-374;width:62;height:250" coordorigin="1242,-374" coordsize="62,250" path="m1242,-124l1304,-124,1304,-374,1242,-374,1242,-124xe" filled="t" fillcolor="#5F5F5F" stroked="f">
                <v:path arrowok="t"/>
                <v:fill/>
              </v:shape>
            </v:group>
            <v:group style="position:absolute;left:1302;top:-374;width:31;height:250" coordorigin="1302,-374" coordsize="31,250">
              <v:shape style="position:absolute;left:1302;top:-374;width:31;height:250" coordorigin="1302,-374" coordsize="31,250" path="m1302,-124l1333,-124,1333,-374,1302,-374,1302,-124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VE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Q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TY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5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5" w:after="0" w:line="240" w:lineRule="auto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ibe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Q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TY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2" w:after="0" w:line="181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ld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q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2.680016" w:type="dxa"/>
      </w:tblPr>
      <w:tblGrid/>
      <w:tr>
        <w:trPr>
          <w:trHeight w:val="72" w:hRule="exact"/>
        </w:trPr>
        <w:tc>
          <w:tcPr>
            <w:tcW w:w="1558" w:type="dxa"/>
            <w:vMerge w:val="restart"/>
            <w:tcBorders>
              <w:top w:val="single" w:sz="12.32" w:space="0" w:color="252525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3394" w:type="dxa"/>
            <w:vMerge w:val="restart"/>
            <w:tcBorders>
              <w:top w:val="single" w:sz="12.32" w:space="0" w:color="252525"/>
              <w:left w:val="single" w:sz="4.6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440" w:type="dxa"/>
            <w:tcBorders>
              <w:top w:val="single" w:sz="33.44" w:space="0" w:color="252525"/>
              <w:bottom w:val="nil" w:sz="6" w:space="0" w:color="auto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42" w:type="dxa"/>
            <w:tcBorders>
              <w:top w:val="single" w:sz="33.44" w:space="0" w:color="252525"/>
              <w:bottom w:val="nil" w:sz="6" w:space="0" w:color="auto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196" w:type="dxa"/>
            <w:vMerge w:val="restart"/>
            <w:tcBorders>
              <w:top w:val="single" w:sz="12.32" w:space="0" w:color="252525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91" w:hRule="exact"/>
        </w:trPr>
        <w:tc>
          <w:tcPr>
            <w:tcW w:w="1558" w:type="dxa"/>
            <w:vMerge/>
            <w:tcBorders>
              <w:bottom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3394" w:type="dxa"/>
            <w:vMerge/>
            <w:tcBorders>
              <w:bottom w:val="nil" w:sz="6" w:space="0" w:color="auto"/>
              <w:left w:val="single" w:sz="4.6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440" w:type="dxa"/>
            <w:vMerge w:val="restart"/>
            <w:tcBorders>
              <w:top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101" w:right="8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404" w:right="385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3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TY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442" w:type="dxa"/>
            <w:vMerge w:val="restart"/>
            <w:tcBorders>
              <w:top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25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5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6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18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3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96" w:type="dxa"/>
            <w:vMerge/>
            <w:tcBorders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185" w:hRule="exact"/>
        </w:trPr>
        <w:tc>
          <w:tcPr>
            <w:tcW w:w="1558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4.640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42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3394" w:type="dxa"/>
            <w:tcBorders>
              <w:top w:val="nil" w:sz="6" w:space="0" w:color="auto"/>
              <w:bottom w:val="nil" w:sz="6" w:space="0" w:color="auto"/>
              <w:left w:val="single" w:sz="4.640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1204" w:right="117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440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442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196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8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Q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78" w:hRule="exact"/>
        </w:trPr>
        <w:tc>
          <w:tcPr>
            <w:tcW w:w="1558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3394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440" w:type="dxa"/>
            <w:vMerge/>
            <w:tcBorders>
              <w:bottom w:val="single" w:sz="33.44" w:space="0" w:color="252525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442" w:type="dxa"/>
            <w:vMerge/>
            <w:tcBorders>
              <w:bottom w:val="single" w:sz="33.44" w:space="0" w:color="252525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196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804" w:hRule="exact"/>
        </w:trPr>
        <w:tc>
          <w:tcPr>
            <w:tcW w:w="1558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8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3394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41" w:after="0" w:line="239" w:lineRule="auto"/>
              <w:ind w:left="23" w:right="20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ign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440" w:type="dxa"/>
            <w:tcBorders>
              <w:top w:val="single" w:sz="33.44" w:space="0" w:color="252525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42" w:type="dxa"/>
            <w:tcBorders>
              <w:top w:val="single" w:sz="33.44" w:space="0" w:color="252525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196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788" w:hRule="exact"/>
        </w:trPr>
        <w:tc>
          <w:tcPr>
            <w:tcW w:w="1558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93" w:right="102" w:firstLine="-34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3394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25" w:after="0" w:line="239" w:lineRule="auto"/>
              <w:ind w:left="23" w:right="25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ing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ing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ing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440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4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196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787" w:hRule="exact"/>
        </w:trPr>
        <w:tc>
          <w:tcPr>
            <w:tcW w:w="1558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2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182" w:lineRule="exact"/>
              <w:ind w:left="493" w:right="234" w:firstLine="-21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3394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24" w:after="0" w:line="240" w:lineRule="auto"/>
              <w:ind w:left="23" w:right="1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440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4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196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1109" w:hRule="exact"/>
        </w:trPr>
        <w:tc>
          <w:tcPr>
            <w:tcW w:w="1558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438" w:right="-7" w:firstLine="-40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3394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3" w:after="0" w:line="239" w:lineRule="auto"/>
              <w:ind w:left="23" w:right="-1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ibe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QC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ion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ing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ion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440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4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196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584" w:hRule="exact"/>
        </w:trPr>
        <w:tc>
          <w:tcPr>
            <w:tcW w:w="1558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394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440" w:type="dxa"/>
            <w:tcBorders>
              <w:top w:val="single" w:sz="12.32" w:space="0" w:color="FFFFFF"/>
              <w:bottom w:val="single" w:sz="4.64008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442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196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7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CCU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4"/>
          <w:szCs w:val="1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ND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ANC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40" w:lineRule="auto"/>
        <w:ind w:left="480" w:right="18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iate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2.680016" w:type="dxa"/>
      </w:tblPr>
      <w:tblGrid/>
      <w:tr>
        <w:trPr>
          <w:trHeight w:val="238" w:hRule="exact"/>
        </w:trPr>
        <w:tc>
          <w:tcPr>
            <w:tcW w:w="1774" w:type="dxa"/>
            <w:tcBorders>
              <w:top w:val="nil" w:sz="6" w:space="0" w:color="auto"/>
              <w:bottom w:val="single" w:sz="12.32" w:space="0" w:color="FFFFFF"/>
              <w:left w:val="single" w:sz="10.4" w:space="0" w:color="252525"/>
              <w:right w:val="single" w:sz="4.640" w:space="0" w:color="000000"/>
            </w:tcBorders>
            <w:shd w:val="clear" w:color="auto" w:fill="252525"/>
          </w:tcPr>
          <w:p>
            <w:pPr>
              <w:spacing w:before="13" w:after="0" w:line="240" w:lineRule="auto"/>
              <w:ind w:left="564" w:right="55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27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13" w:after="0" w:line="240" w:lineRule="auto"/>
              <w:ind w:left="60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130" w:type="dxa"/>
            <w:tcBorders>
              <w:top w:val="nil" w:sz="6" w:space="0" w:color="auto"/>
              <w:bottom w:val="single" w:sz="12.32" w:space="0" w:color="FFFFFF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13" w:after="0" w:line="240" w:lineRule="auto"/>
              <w:ind w:left="2024" w:right="200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OLE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72" w:hRule="exact"/>
        </w:trPr>
        <w:tc>
          <w:tcPr>
            <w:tcW w:w="1774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7" w:after="0" w:line="240" w:lineRule="auto"/>
              <w:ind w:left="3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27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67" w:after="0" w:line="240" w:lineRule="auto"/>
              <w:ind w:left="800" w:right="77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130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67" w:after="0" w:line="240" w:lineRule="auto"/>
              <w:ind w:left="4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[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#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]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55" w:hRule="exact"/>
        </w:trPr>
        <w:tc>
          <w:tcPr>
            <w:tcW w:w="1774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0" w:after="0" w:line="240" w:lineRule="auto"/>
              <w:ind w:left="19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4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27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50" w:after="0" w:line="240" w:lineRule="auto"/>
              <w:ind w:left="23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TOR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130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50" w:after="0" w:line="240" w:lineRule="auto"/>
              <w:ind w:left="4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+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[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#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]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41" w:hRule="exact"/>
        </w:trPr>
        <w:tc>
          <w:tcPr>
            <w:tcW w:w="1774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127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5130" w:type="dxa"/>
            <w:tcBorders>
              <w:top w:val="single" w:sz="12.32" w:space="0" w:color="FFFFFF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722" w:footer="1445" w:top="920" w:bottom="1640" w:left="1320" w:right="12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HN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ICAL</w:t>
      </w:r>
      <w:r>
        <w:rPr>
          <w:rFonts w:ascii="Arial" w:hAnsi="Arial" w:cs="Arial" w:eastAsia="Arial"/>
          <w:sz w:val="20"/>
          <w:szCs w:val="20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INF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TRUC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59.900002pt;margin-top:-20.468111pt;width:481.93pt;height:15.58pt;mso-position-horizontal-relative:page;mso-position-vertical-relative:paragraph;z-index:-2393" coordorigin="1198,-409" coordsize="9639,312">
            <v:group style="position:absolute;left:1214;top:-124;width:9616;height:2" coordorigin="1214,-124" coordsize="9616,2">
              <v:shape style="position:absolute;left:1214;top:-124;width:9616;height:2" coordorigin="1214,-124" coordsize="9616,0" path="m1214,-124l10831,-124e" filled="f" stroked="t" strokeweight=".580pt" strokecolor="#17365D">
                <v:path arrowok="t"/>
              </v:shape>
            </v:group>
            <v:group style="position:absolute;left:1213;top:-378;width:31;height:250" coordorigin="1213,-378" coordsize="31,250">
              <v:shape style="position:absolute;left:1213;top:-378;width:31;height:250" coordorigin="1213,-378" coordsize="31,250" path="m1213,-129l1244,-129,1244,-378,1213,-378,1213,-129xe" filled="t" fillcolor="#000000" stroked="f">
                <v:path arrowok="t"/>
                <v:fill/>
              </v:shape>
            </v:group>
            <v:group style="position:absolute;left:1242;top:-378;width:62;height:250" coordorigin="1242,-378" coordsize="62,250">
              <v:shape style="position:absolute;left:1242;top:-378;width:62;height:250" coordorigin="1242,-378" coordsize="62,250" path="m1242,-129l1304,-129,1304,-378,1242,-378,1242,-129xe" filled="t" fillcolor="#5F5F5F" stroked="f">
                <v:path arrowok="t"/>
                <v:fill/>
              </v:shape>
            </v:group>
            <v:group style="position:absolute;left:1302;top:-378;width:31;height:250" coordorigin="1302,-378" coordsize="31,250">
              <v:shape style="position:absolute;left:1302;top:-378;width:31;height:250" coordorigin="1302,-378" coordsize="31,250" path="m1302,-129l1333,-129,1333,-378,1302,-378,1302,-129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WAR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80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9.87999" w:type="dxa"/>
      </w:tblPr>
      <w:tblGrid/>
      <w:tr>
        <w:trPr>
          <w:trHeight w:val="485" w:hRule="exact"/>
        </w:trPr>
        <w:tc>
          <w:tcPr>
            <w:tcW w:w="20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>
              <w:spacing w:before="9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658" w:right="63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>
              <w:spacing w:before="52" w:after="0" w:line="182" w:lineRule="exact"/>
              <w:ind w:left="559" w:right="513" w:firstLine="6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pp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477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>
              <w:spacing w:before="9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77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5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6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408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  <w:shd w:val="clear" w:color="auto" w:fill="252525"/>
          </w:tcPr>
          <w:p>
            <w:pPr>
              <w:spacing w:before="9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798" w:right="77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98" w:hRule="exact"/>
        </w:trPr>
        <w:tc>
          <w:tcPr>
            <w:tcW w:w="20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8" w:after="0" w:line="240" w:lineRule="auto"/>
              <w:ind w:left="21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48" w:after="0" w:line="240" w:lineRule="auto"/>
              <w:ind w:left="817" w:right="79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477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48" w:after="0" w:line="240" w:lineRule="auto"/>
              <w:ind w:left="19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408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48" w:after="0" w:line="240" w:lineRule="auto"/>
              <w:ind w:left="56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3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YEA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98" w:hRule="exact"/>
        </w:trPr>
        <w:tc>
          <w:tcPr>
            <w:tcW w:w="20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1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77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2408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/>
            <w:rPr/>
          </w:p>
        </w:tc>
      </w:tr>
      <w:tr>
        <w:trPr>
          <w:trHeight w:val="298" w:hRule="exact"/>
        </w:trPr>
        <w:tc>
          <w:tcPr>
            <w:tcW w:w="206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16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77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2408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/>
            <w:rPr/>
          </w:p>
        </w:tc>
      </w:tr>
    </w:tbl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7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RS</w:t>
      </w:r>
      <w:r>
        <w:rPr>
          <w:rFonts w:ascii="Arial" w:hAnsi="Arial" w:cs="Arial" w:eastAsia="Arial"/>
          <w:sz w:val="14"/>
          <w:szCs w:val="1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AR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81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iplin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39" w:lineRule="auto"/>
        <w:ind w:left="480" w:right="22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iate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2.680016" w:type="dxa"/>
      </w:tblPr>
      <w:tblGrid/>
      <w:tr>
        <w:trPr>
          <w:trHeight w:val="166" w:hRule="exact"/>
        </w:trPr>
        <w:tc>
          <w:tcPr>
            <w:tcW w:w="2201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110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134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648" w:type="dxa"/>
            <w:tcBorders>
              <w:top w:val="single" w:sz="12.32" w:space="0" w:color="252525"/>
              <w:bottom w:val="nil" w:sz="6" w:space="0" w:color="auto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182" w:hRule="exact"/>
        </w:trPr>
        <w:tc>
          <w:tcPr>
            <w:tcW w:w="2201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4.640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720" w:right="70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10" w:type="dxa"/>
            <w:tcBorders>
              <w:top w:val="nil" w:sz="6" w:space="0" w:color="auto"/>
              <w:bottom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57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6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nil" w:sz="6" w:space="0" w:color="auto"/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12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4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6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648" w:type="dxa"/>
            <w:tcBorders>
              <w:top w:val="nil" w:sz="6" w:space="0" w:color="auto"/>
              <w:bottom w:val="nil" w:sz="6" w:space="0" w:color="auto"/>
              <w:left w:val="single" w:sz="4.639840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64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80" w:hRule="exact"/>
        </w:trPr>
        <w:tc>
          <w:tcPr>
            <w:tcW w:w="2201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110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134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648" w:type="dxa"/>
            <w:tcBorders>
              <w:top w:val="nil" w:sz="6" w:space="0" w:color="auto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946" w:hRule="exact"/>
        </w:trPr>
        <w:tc>
          <w:tcPr>
            <w:tcW w:w="22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1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3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134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3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2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64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77" w:after="0" w:line="240" w:lineRule="auto"/>
              <w:ind w:left="23" w:right="-22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5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4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55" w:hRule="exact"/>
        </w:trPr>
        <w:tc>
          <w:tcPr>
            <w:tcW w:w="22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11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134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264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44" w:hRule="exact"/>
        </w:trPr>
        <w:tc>
          <w:tcPr>
            <w:tcW w:w="2201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110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134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2648" w:type="dxa"/>
            <w:tcBorders>
              <w:top w:val="single" w:sz="12.32" w:space="0" w:color="FFFFFF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7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OD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ING</w:t>
      </w:r>
      <w:r>
        <w:rPr>
          <w:rFonts w:ascii="Arial" w:hAnsi="Arial" w:cs="Arial" w:eastAsia="Arial"/>
          <w:sz w:val="14"/>
          <w:szCs w:val="1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4"/>
          <w:szCs w:val="1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NCE</w:t>
      </w:r>
      <w:r>
        <w:rPr>
          <w:rFonts w:ascii="Arial" w:hAnsi="Arial" w:cs="Arial" w:eastAsia="Arial"/>
          <w:sz w:val="14"/>
          <w:szCs w:val="1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181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8" w:after="0" w:line="70" w:lineRule="exact"/>
        <w:jc w:val="left"/>
        <w:rPr>
          <w:sz w:val="7"/>
          <w:szCs w:val="7"/>
        </w:rPr>
      </w:pPr>
      <w:rPr/>
      <w:r>
        <w:rPr>
          <w:sz w:val="7"/>
          <w:szCs w:val="7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2.680016" w:type="dxa"/>
      </w:tblPr>
      <w:tblGrid/>
      <w:tr>
        <w:trPr>
          <w:trHeight w:val="72" w:hRule="exact"/>
        </w:trPr>
        <w:tc>
          <w:tcPr>
            <w:tcW w:w="2203" w:type="dxa"/>
            <w:vMerge w:val="restart"/>
            <w:tcBorders>
              <w:top w:val="single" w:sz="12.32" w:space="0" w:color="252525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889" w:type="dxa"/>
            <w:tcBorders>
              <w:top w:val="single" w:sz="33.44" w:space="0" w:color="252525"/>
              <w:bottom w:val="nil" w:sz="6" w:space="0" w:color="auto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540" w:type="dxa"/>
            <w:tcBorders>
              <w:top w:val="single" w:sz="33.44" w:space="0" w:color="252525"/>
              <w:bottom w:val="nil" w:sz="6" w:space="0" w:color="auto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61" w:type="dxa"/>
            <w:vMerge w:val="restart"/>
            <w:tcBorders>
              <w:top w:val="single" w:sz="12.32" w:space="0" w:color="252525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91" w:hRule="exact"/>
        </w:trPr>
        <w:tc>
          <w:tcPr>
            <w:tcW w:w="2203" w:type="dxa"/>
            <w:vMerge/>
            <w:tcBorders>
              <w:bottom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889" w:type="dxa"/>
            <w:vMerge w:val="restart"/>
            <w:tcBorders>
              <w:top w:val="nil" w:sz="6" w:space="0" w:color="auto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48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41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pp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40" w:type="dxa"/>
            <w:vMerge w:val="restart"/>
            <w:tcBorders>
              <w:top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349" w:right="31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152" w:right="125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5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461" w:type="dxa"/>
            <w:vMerge/>
            <w:tcBorders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185" w:hRule="exact"/>
        </w:trPr>
        <w:tc>
          <w:tcPr>
            <w:tcW w:w="2203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720" w:right="70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889" w:type="dxa"/>
            <w:vMerge/>
            <w:tcBorders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540" w:type="dxa"/>
            <w:vMerge/>
            <w:tcBorders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2461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817" w:right="79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78" w:hRule="exact"/>
        </w:trPr>
        <w:tc>
          <w:tcPr>
            <w:tcW w:w="2203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889" w:type="dxa"/>
            <w:vMerge/>
            <w:tcBorders>
              <w:bottom w:val="single" w:sz="33.44" w:space="0" w:color="252525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540" w:type="dxa"/>
            <w:vMerge/>
            <w:tcBorders>
              <w:bottom w:val="single" w:sz="33.44" w:space="0" w:color="252525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2461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569" w:hRule="exact"/>
        </w:trPr>
        <w:tc>
          <w:tcPr>
            <w:tcW w:w="2203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28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889" w:type="dxa"/>
            <w:tcBorders>
              <w:top w:val="single" w:sz="33.44" w:space="0" w:color="252525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9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680" w:right="65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40" w:type="dxa"/>
            <w:tcBorders>
              <w:top w:val="single" w:sz="33.44" w:space="0" w:color="252525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9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53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46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56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3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506" w:hRule="exact"/>
        </w:trPr>
        <w:tc>
          <w:tcPr>
            <w:tcW w:w="2203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7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889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7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37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TOR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4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7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24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OPR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46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7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3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43" w:hRule="exact"/>
        </w:trPr>
        <w:tc>
          <w:tcPr>
            <w:tcW w:w="2203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889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540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61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722" w:footer="1445" w:top="920" w:bottom="1640" w:left="1320" w:right="12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MOD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59.900002pt;margin-top:-20.468111pt;width:481.93pt;height:15.58pt;mso-position-horizontal-relative:page;mso-position-vertical-relative:paragraph;z-index:-2392" coordorigin="1198,-409" coordsize="9639,312">
            <v:group style="position:absolute;left:1214;top:-124;width:9616;height:2" coordorigin="1214,-124" coordsize="9616,2">
              <v:shape style="position:absolute;left:1214;top:-124;width:9616;height:2" coordorigin="1214,-124" coordsize="9616,0" path="m1214,-124l10831,-124e" filled="f" stroked="t" strokeweight=".580pt" strokecolor="#17365D">
                <v:path arrowok="t"/>
              </v:shape>
            </v:group>
            <v:group style="position:absolute;left:1213;top:-378;width:31;height:250" coordorigin="1213,-378" coordsize="31,250">
              <v:shape style="position:absolute;left:1213;top:-378;width:31;height:250" coordorigin="1213,-378" coordsize="31,250" path="m1213,-129l1244,-129,1244,-378,1213,-378,1213,-129xe" filled="t" fillcolor="#000000" stroked="f">
                <v:path arrowok="t"/>
                <v:fill/>
              </v:shape>
            </v:group>
            <v:group style="position:absolute;left:1242;top:-378;width:62;height:250" coordorigin="1242,-378" coordsize="62,250">
              <v:shape style="position:absolute;left:1242;top:-378;width:62;height:250" coordorigin="1242,-378" coordsize="62,250" path="m1242,-129l1304,-129,1304,-378,1242,-378,1242,-129xe" filled="t" fillcolor="#5F5F5F" stroked="f">
                <v:path arrowok="t"/>
                <v:fill/>
              </v:shape>
            </v:group>
            <v:group style="position:absolute;left:1302;top:-378;width:31;height:250" coordorigin="1302,-378" coordsize="31,250">
              <v:shape style="position:absolute;left:1302;top:-378;width:31;height:250" coordorigin="1302,-378" coordsize="31,250" path="m1302,-129l1333,-129,1333,-378,1302,-378,1302,-129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ING</w:t>
      </w:r>
      <w:r>
        <w:rPr>
          <w:rFonts w:ascii="Arial" w:hAnsi="Arial" w:cs="Arial" w:eastAsia="Arial"/>
          <w:sz w:val="14"/>
          <w:szCs w:val="1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UC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80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ile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9.87999" w:type="dxa"/>
      </w:tblPr>
      <w:tblGrid/>
      <w:tr>
        <w:trPr>
          <w:trHeight w:val="252" w:hRule="exact"/>
        </w:trPr>
        <w:tc>
          <w:tcPr>
            <w:tcW w:w="9110" w:type="dxa"/>
            <w:gridSpan w:val="2"/>
            <w:tcBorders>
              <w:top w:val="nil" w:sz="6" w:space="0" w:color="auto"/>
              <w:bottom w:val="nil" w:sz="6" w:space="0" w:color="auto"/>
              <w:left w:val="single" w:sz="4.640" w:space="0" w:color="000000"/>
              <w:right w:val="single" w:sz="4.64032" w:space="0" w:color="000000"/>
            </w:tcBorders>
            <w:shd w:val="clear" w:color="auto" w:fill="252525"/>
          </w:tcPr>
          <w:p>
            <w:pPr>
              <w:spacing w:before="17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ES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1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DELS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SH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ULD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BE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FO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3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ED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FFFFFF"/>
                <w:spacing w:val="0"/>
                <w:w w:val="100"/>
                <w:b/>
                <w:bCs/>
              </w:rPr>
              <w:t>AS:</w:t>
            </w:r>
            <w:r>
              <w:rPr>
                <w:rFonts w:ascii="Arial" w:hAnsi="Arial" w:cs="Arial" w:eastAsia="Arial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289" w:hRule="exact"/>
        </w:trPr>
        <w:tc>
          <w:tcPr>
            <w:tcW w:w="9110" w:type="dxa"/>
            <w:gridSpan w:val="2"/>
            <w:tcBorders>
              <w:top w:val="nil" w:sz="6" w:space="0" w:color="auto"/>
              <w:bottom w:val="single" w:sz="4.64008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48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DISCIPLINE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PR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ECT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BER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BUI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DING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BER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3"/>
                <w:w w:val="1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-3"/>
                <w:w w:val="10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0"/>
                <w:w w:val="100"/>
              </w:rPr>
              <w:t>Z</w:t>
            </w:r>
            <w:r>
              <w:rPr>
                <w:rFonts w:ascii="Arial" w:hAnsi="Arial" w:cs="Arial" w:eastAsia="Arial"/>
                <w:sz w:val="18"/>
                <w:szCs w:val="18"/>
                <w:color w:val="585858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0"/>
                <w:w w:val="100"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0"/>
                <w:w w:val="100"/>
              </w:rPr>
              <w:t>AR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-2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-1"/>
                <w:w w:val="100"/>
              </w:rPr>
              <w:t>z</w:t>
            </w:r>
            <w:r>
              <w:rPr>
                <w:rFonts w:ascii="Arial" w:hAnsi="Arial" w:cs="Arial" w:eastAsia="Arial"/>
                <w:sz w:val="18"/>
                <w:szCs w:val="18"/>
                <w:color w:val="80808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269" w:hRule="exact"/>
        </w:trPr>
        <w:tc>
          <w:tcPr>
            <w:tcW w:w="2521" w:type="dxa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9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ECTU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DEL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589" w:type="dxa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24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H-</w:t>
            </w:r>
          </w:p>
        </w:tc>
      </w:tr>
      <w:tr>
        <w:trPr>
          <w:trHeight w:val="271" w:hRule="exact"/>
        </w:trPr>
        <w:tc>
          <w:tcPr>
            <w:tcW w:w="2521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9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CIVIL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DEL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589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24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CIVI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</w:p>
        </w:tc>
      </w:tr>
      <w:tr>
        <w:trPr>
          <w:trHeight w:val="269" w:hRule="exact"/>
        </w:trPr>
        <w:tc>
          <w:tcPr>
            <w:tcW w:w="2521" w:type="dxa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9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EC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NI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DEL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589" w:type="dxa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24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EC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</w:p>
        </w:tc>
      </w:tr>
      <w:tr>
        <w:trPr>
          <w:trHeight w:val="271" w:hRule="exact"/>
        </w:trPr>
        <w:tc>
          <w:tcPr>
            <w:tcW w:w="2521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9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PLU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BING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DEL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589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24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B-</w:t>
            </w:r>
          </w:p>
        </w:tc>
      </w:tr>
      <w:tr>
        <w:trPr>
          <w:trHeight w:val="269" w:hRule="exact"/>
        </w:trPr>
        <w:tc>
          <w:tcPr>
            <w:tcW w:w="2521" w:type="dxa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9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ELECTRIC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DEL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589" w:type="dxa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24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EC-</w:t>
            </w:r>
          </w:p>
        </w:tc>
      </w:tr>
      <w:tr>
        <w:trPr>
          <w:trHeight w:val="272" w:hRule="exact"/>
        </w:trPr>
        <w:tc>
          <w:tcPr>
            <w:tcW w:w="252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20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STRU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TU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DEL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5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25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</w:p>
        </w:tc>
      </w:tr>
      <w:tr>
        <w:trPr>
          <w:trHeight w:val="269" w:hRule="exact"/>
        </w:trPr>
        <w:tc>
          <w:tcPr>
            <w:tcW w:w="252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9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ENE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DEL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5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24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ENE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</w:p>
        </w:tc>
      </w:tr>
      <w:tr>
        <w:trPr>
          <w:trHeight w:val="271" w:hRule="exact"/>
        </w:trPr>
        <w:tc>
          <w:tcPr>
            <w:tcW w:w="252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9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NSTR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CTION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DEL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5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24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</w:p>
        </w:tc>
      </w:tr>
      <w:tr>
        <w:trPr>
          <w:trHeight w:val="269" w:hRule="exact"/>
        </w:trPr>
        <w:tc>
          <w:tcPr>
            <w:tcW w:w="2521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9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DEL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589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32" w:space="0" w:color="000000"/>
            </w:tcBorders>
          </w:tcPr>
          <w:p>
            <w:pPr>
              <w:spacing w:before="24" w:after="0" w:line="240" w:lineRule="auto"/>
              <w:ind w:left="10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</w:p>
        </w:tc>
      </w:tr>
    </w:tbl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7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RUC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UR</w:t>
      </w:r>
      <w:r>
        <w:rPr>
          <w:rFonts w:ascii="Arial" w:hAnsi="Arial" w:cs="Arial" w:eastAsia="Arial"/>
          <w:sz w:val="14"/>
          <w:szCs w:val="14"/>
          <w:spacing w:val="4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2" w:after="0" w:line="240" w:lineRule="auto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ibe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iplin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UR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4"/>
          <w:szCs w:val="1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ORDI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  <w:b/>
          <w:bCs/>
        </w:rPr>
        <w:t>Y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5" w:after="0" w:line="240" w:lineRule="auto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ibe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ial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(ge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BIM</w:t>
      </w:r>
      <w:r>
        <w:rPr>
          <w:rFonts w:ascii="Arial" w:hAnsi="Arial" w:cs="Arial" w:eastAsia="Arial"/>
          <w:sz w:val="18"/>
          <w:szCs w:val="1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4"/>
          <w:szCs w:val="1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AD</w:t>
      </w:r>
      <w:r>
        <w:rPr>
          <w:rFonts w:ascii="Arial" w:hAnsi="Arial" w:cs="Arial" w:eastAsia="Arial"/>
          <w:sz w:val="18"/>
          <w:szCs w:val="18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ANDARD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83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FC,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62.680016" w:type="dxa"/>
      </w:tblPr>
      <w:tblGrid/>
      <w:tr>
        <w:trPr>
          <w:trHeight w:val="166" w:hRule="exact"/>
        </w:trPr>
        <w:tc>
          <w:tcPr>
            <w:tcW w:w="2203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889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540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461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182" w:hRule="exact"/>
        </w:trPr>
        <w:tc>
          <w:tcPr>
            <w:tcW w:w="2203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63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5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4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889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40" w:type="dxa"/>
            <w:tcBorders>
              <w:top w:val="nil" w:sz="6" w:space="0" w:color="auto"/>
              <w:bottom w:val="nil" w:sz="6" w:space="0" w:color="auto"/>
              <w:left w:val="single" w:sz="4.64008" w:space="0" w:color="000000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39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461" w:type="dxa"/>
            <w:tcBorders>
              <w:top w:val="nil" w:sz="6" w:space="0" w:color="auto"/>
              <w:bottom w:val="nil" w:sz="6" w:space="0" w:color="auto"/>
              <w:left w:val="single" w:sz="4.64008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2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5"/>
                <w:w w:val="100"/>
                <w:b/>
                <w:bCs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ONS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4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80" w:hRule="exact"/>
        </w:trPr>
        <w:tc>
          <w:tcPr>
            <w:tcW w:w="2203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889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540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461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566" w:hRule="exact"/>
        </w:trPr>
        <w:tc>
          <w:tcPr>
            <w:tcW w:w="2203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4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889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54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45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46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76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509" w:hRule="exact"/>
        </w:trPr>
        <w:tc>
          <w:tcPr>
            <w:tcW w:w="2203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934" w:right="91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FC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889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1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285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540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1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46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46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1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20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41" w:hRule="exact"/>
        </w:trPr>
        <w:tc>
          <w:tcPr>
            <w:tcW w:w="2203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889" w:type="dxa"/>
            <w:tcBorders>
              <w:top w:val="single" w:sz="12.32" w:space="0" w:color="FFFFFF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540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461" w:type="dxa"/>
            <w:tcBorders>
              <w:top w:val="single" w:sz="12.32" w:space="0" w:color="FFFFFF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722" w:footer="1445" w:top="920" w:bottom="1640" w:left="1320" w:right="12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M: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CT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RAB</w:t>
      </w:r>
      <w:r>
        <w:rPr>
          <w:rFonts w:ascii="Arial" w:hAnsi="Arial" w:cs="Arial" w:eastAsia="Arial"/>
          <w:sz w:val="20"/>
          <w:szCs w:val="20"/>
          <w:spacing w:val="6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position w:val="-1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9.900002pt;margin-top:-20.326082pt;width:481.93pt;height:15.58pt;mso-position-horizontal-relative:page;mso-position-vertical-relative:paragraph;z-index:-2391" coordorigin="1198,-407" coordsize="9639,312">
            <v:group style="position:absolute;left:1214;top:-121;width:9616;height:2" coordorigin="1214,-121" coordsize="9616,2">
              <v:shape style="position:absolute;left:1214;top:-121;width:9616;height:2" coordorigin="1214,-121" coordsize="9616,0" path="m1214,-121l10831,-121e" filled="f" stroked="t" strokeweight=".580pt" strokecolor="#17365D">
                <v:path arrowok="t"/>
              </v:shape>
            </v:group>
            <v:group style="position:absolute;left:1213;top:-376;width:31;height:250" coordorigin="1213,-376" coordsize="31,250">
              <v:shape style="position:absolute;left:1213;top:-376;width:31;height:250" coordorigin="1213,-376" coordsize="31,250" path="m1213,-126l1244,-126,1244,-376,1213,-376,1213,-126xe" filled="t" fillcolor="#000000" stroked="f">
                <v:path arrowok="t"/>
                <v:fill/>
              </v:shape>
            </v:group>
            <v:group style="position:absolute;left:1242;top:-376;width:62;height:250" coordorigin="1242,-376" coordsize="62,250">
              <v:shape style="position:absolute;left:1242;top:-376;width:62;height:250" coordorigin="1242,-376" coordsize="62,250" path="m1242,-126l1304,-126,1304,-376,1242,-376,1242,-126xe" filled="t" fillcolor="#5F5F5F" stroked="f">
                <v:path arrowok="t"/>
                <v:fill/>
              </v:shape>
            </v:group>
            <v:group style="position:absolute;left:1302;top:-376;width:31;height:250" coordorigin="1302,-376" coordsize="31,250">
              <v:shape style="position:absolute;left:1302;top:-376;width:31;height:250" coordorigin="1302,-376" coordsize="31,250" path="m1302,-126l1333,-126,1333,-376,1302,-376,1302,-126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8.68" w:type="dxa"/>
      </w:tblPr>
      <w:tblGrid/>
      <w:tr>
        <w:trPr>
          <w:trHeight w:val="136" w:hRule="exact"/>
        </w:trPr>
        <w:tc>
          <w:tcPr>
            <w:tcW w:w="3001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252525"/>
              <w:bottom w:val="nil" w:sz="6" w:space="0" w:color="auto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241" w:type="dxa"/>
            <w:vMerge w:val="restart"/>
            <w:tcBorders>
              <w:top w:val="single" w:sz="20.96" w:space="0" w:color="252525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>
              <w:spacing w:before="10" w:after="0" w:line="240" w:lineRule="auto"/>
              <w:ind w:left="196" w:right="-23" w:firstLine="-17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OX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5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38" w:type="dxa"/>
            <w:tcBorders>
              <w:top w:val="single" w:sz="12.32" w:space="0" w:color="252525"/>
              <w:bottom w:val="nil" w:sz="6" w:space="0" w:color="auto"/>
              <w:left w:val="single" w:sz="4.6398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252525"/>
              <w:bottom w:val="nil" w:sz="6" w:space="0" w:color="auto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182" w:hRule="exact"/>
        </w:trPr>
        <w:tc>
          <w:tcPr>
            <w:tcW w:w="3001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4.640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6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3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5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80" w:type="dxa"/>
            <w:tcBorders>
              <w:top w:val="nil" w:sz="6" w:space="0" w:color="auto"/>
              <w:bottom w:val="nil" w:sz="6" w:space="0" w:color="auto"/>
              <w:left w:val="single" w:sz="4.640" w:space="0" w:color="000000"/>
              <w:right w:val="single" w:sz="10.4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25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5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GE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41" w:type="dxa"/>
            <w:vMerge/>
            <w:tcBorders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138" w:type="dxa"/>
            <w:tcBorders>
              <w:top w:val="nil" w:sz="6" w:space="0" w:color="auto"/>
              <w:bottom w:val="nil" w:sz="6" w:space="0" w:color="auto"/>
              <w:left w:val="single" w:sz="10.4" w:space="0" w:color="252525"/>
              <w:right w:val="single" w:sz="4.64008" w:space="0" w:color="000000"/>
            </w:tcBorders>
            <w:shd w:val="clear" w:color="auto" w:fill="252525"/>
          </w:tcPr>
          <w:p>
            <w:pPr>
              <w:spacing w:before="0" w:after="0" w:line="178" w:lineRule="exact"/>
              <w:ind w:left="21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FO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5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902" w:type="dxa"/>
            <w:tcBorders>
              <w:top w:val="nil" w:sz="6" w:space="0" w:color="auto"/>
              <w:bottom w:val="nil" w:sz="6" w:space="0" w:color="auto"/>
              <w:left w:val="single" w:sz="4.64008" w:space="0" w:color="000000"/>
              <w:right w:val="single" w:sz="11.36" w:space="0" w:color="252525"/>
            </w:tcBorders>
            <w:shd w:val="clear" w:color="auto" w:fill="252525"/>
          </w:tcPr>
          <w:p>
            <w:pPr>
              <w:spacing w:before="0" w:after="0" w:line="178" w:lineRule="exact"/>
              <w:ind w:left="1129" w:right="110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-3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FFFFFF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49" w:hRule="exact"/>
        </w:trPr>
        <w:tc>
          <w:tcPr>
            <w:tcW w:w="3001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080" w:type="dxa"/>
            <w:tcBorders>
              <w:top w:val="nil" w:sz="6" w:space="0" w:color="auto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1241" w:type="dxa"/>
            <w:vMerge/>
            <w:tcBorders>
              <w:bottom w:val="single" w:sz="20.96" w:space="0" w:color="252525"/>
              <w:left w:val="single" w:sz="10.4" w:space="0" w:color="252525"/>
              <w:right w:val="single" w:sz="10.4" w:space="0" w:color="252525"/>
            </w:tcBorders>
            <w:shd w:val="clear" w:color="auto" w:fill="252525"/>
          </w:tcPr>
          <w:p>
            <w:pPr/>
            <w:rPr/>
          </w:p>
        </w:tc>
        <w:tc>
          <w:tcPr>
            <w:tcW w:w="1138" w:type="dxa"/>
            <w:tcBorders>
              <w:top w:val="nil" w:sz="6" w:space="0" w:color="auto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  <w:shd w:val="clear" w:color="auto" w:fill="252525"/>
          </w:tcPr>
          <w:p>
            <w:pPr/>
            <w:rPr/>
          </w:p>
        </w:tc>
        <w:tc>
          <w:tcPr>
            <w:tcW w:w="2902" w:type="dxa"/>
            <w:tcBorders>
              <w:top w:val="nil" w:sz="6" w:space="0" w:color="auto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  <w:shd w:val="clear" w:color="auto" w:fill="252525"/>
          </w:tcPr>
          <w:p>
            <w:pPr/>
            <w:rPr/>
          </w:p>
        </w:tc>
      </w:tr>
      <w:tr>
        <w:trPr>
          <w:trHeight w:val="571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17" w:after="0" w:line="240" w:lineRule="auto"/>
              <w:ind w:left="2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ign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182" w:lineRule="exact"/>
              <w:ind w:left="2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41" w:type="dxa"/>
            <w:tcBorders>
              <w:top w:val="single" w:sz="20.96" w:space="0" w:color="252525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677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40" w:lineRule="auto"/>
              <w:ind w:left="2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2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73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40" w:lineRule="auto"/>
              <w:ind w:left="2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ion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739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2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2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9" w:lineRule="auto"/>
              <w:ind w:left="23" w:right="18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ion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inf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ion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color w:val="80808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72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72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72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72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454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72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72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72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72" w:hRule="exact"/>
        </w:trPr>
        <w:tc>
          <w:tcPr>
            <w:tcW w:w="3001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12.32" w:space="0" w:color="FFFFFF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241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12.32" w:space="0" w:color="FFFFFF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12.32" w:space="0" w:color="FFFFFF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  <w:tr>
        <w:trPr>
          <w:trHeight w:val="356" w:hRule="exact"/>
        </w:trPr>
        <w:tc>
          <w:tcPr>
            <w:tcW w:w="3001" w:type="dxa"/>
            <w:tcBorders>
              <w:top w:val="single" w:sz="12.32" w:space="0" w:color="FFFFFF"/>
              <w:bottom w:val="single" w:sz="5.399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080" w:type="dxa"/>
            <w:tcBorders>
              <w:top w:val="single" w:sz="12.32" w:space="0" w:color="FFFFFF"/>
              <w:bottom w:val="single" w:sz="5.399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1241" w:type="dxa"/>
            <w:tcBorders>
              <w:top w:val="single" w:sz="12.32" w:space="0" w:color="FFFFFF"/>
              <w:bottom w:val="single" w:sz="5.399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  <w:tc>
          <w:tcPr>
            <w:tcW w:w="1138" w:type="dxa"/>
            <w:tcBorders>
              <w:top w:val="single" w:sz="12.32" w:space="0" w:color="FFFFFF"/>
              <w:bottom w:val="single" w:sz="5.3998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/>
            <w:rPr/>
          </w:p>
        </w:tc>
        <w:tc>
          <w:tcPr>
            <w:tcW w:w="2902" w:type="dxa"/>
            <w:tcBorders>
              <w:top w:val="single" w:sz="12.32" w:space="0" w:color="FFFFFF"/>
              <w:bottom w:val="single" w:sz="5.399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722" w:footer="1445" w:top="920" w:bottom="1640" w:left="1320" w:right="12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RY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TRA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RACT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59.900002pt;margin-top:-20.468111pt;width:481.93pt;height:15.58pt;mso-position-horizontal-relative:page;mso-position-vertical-relative:paragraph;z-index:-2390" coordorigin="1198,-409" coordsize="9639,312">
            <v:group style="position:absolute;left:1214;top:-124;width:9616;height:2" coordorigin="1214,-124" coordsize="9616,2">
              <v:shape style="position:absolute;left:1214;top:-124;width:9616;height:2" coordorigin="1214,-124" coordsize="9616,0" path="m1214,-124l10831,-124e" filled="f" stroked="t" strokeweight=".580pt" strokecolor="#17365D">
                <v:path arrowok="t"/>
              </v:shape>
            </v:group>
            <v:group style="position:absolute;left:1213;top:-378;width:31;height:250" coordorigin="1213,-378" coordsize="31,250">
              <v:shape style="position:absolute;left:1213;top:-378;width:31;height:250" coordorigin="1213,-378" coordsize="31,250" path="m1213,-129l1244,-129,1244,-378,1213,-378,1213,-129xe" filled="t" fillcolor="#000000" stroked="f">
                <v:path arrowok="t"/>
                <v:fill/>
              </v:shape>
            </v:group>
            <v:group style="position:absolute;left:1242;top:-378;width:62;height:250" coordorigin="1242,-378" coordsize="62,250">
              <v:shape style="position:absolute;left:1242;top:-378;width:62;height:250" coordorigin="1242,-378" coordsize="62,250" path="m1242,-129l1304,-129,1304,-378,1242,-378,1242,-129xe" filled="t" fillcolor="#5F5F5F" stroked="f">
                <v:path arrowok="t"/>
                <v:fill/>
              </v:shape>
            </v:group>
            <v:group style="position:absolute;left:1302;top:-378;width:31;height:250" coordorigin="1302,-378" coordsize="31,250">
              <v:shape style="position:absolute;left:1302;top:-378;width:31;height:250" coordorigin="1302,-378" coordsize="31,250" path="m1302,-129l1333,-129,1333,-378,1302,-378,1302,-129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IV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RY</w:t>
      </w:r>
      <w:r>
        <w:rPr>
          <w:rFonts w:ascii="Arial" w:hAnsi="Arial" w:cs="Arial" w:eastAsia="Arial"/>
          <w:sz w:val="14"/>
          <w:szCs w:val="1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4"/>
          <w:szCs w:val="1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GY</w:t>
      </w:r>
      <w:r>
        <w:rPr>
          <w:rFonts w:ascii="Arial" w:hAnsi="Arial" w:cs="Arial" w:eastAsia="Arial"/>
          <w:sz w:val="14"/>
          <w:szCs w:val="1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HE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PRO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J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83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AM</w:t>
      </w:r>
      <w:r>
        <w:rPr>
          <w:rFonts w:ascii="Arial" w:hAnsi="Arial" w:cs="Arial" w:eastAsia="Arial"/>
          <w:sz w:val="14"/>
          <w:szCs w:val="1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L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ROC</w:t>
      </w:r>
      <w:r>
        <w:rPr>
          <w:rFonts w:ascii="Arial" w:hAnsi="Arial" w:cs="Arial" w:eastAsia="Arial"/>
          <w:sz w:val="14"/>
          <w:szCs w:val="14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DUR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81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BIM</w:t>
      </w:r>
      <w:r>
        <w:rPr>
          <w:rFonts w:ascii="Arial" w:hAnsi="Arial" w:cs="Arial" w:eastAsia="Arial"/>
          <w:sz w:val="18"/>
          <w:szCs w:val="1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4"/>
          <w:szCs w:val="1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4"/>
          <w:szCs w:val="1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DUR</w:t>
      </w:r>
      <w:r>
        <w:rPr>
          <w:rFonts w:ascii="Arial" w:hAnsi="Arial" w:cs="Arial" w:eastAsia="Arial"/>
          <w:sz w:val="14"/>
          <w:szCs w:val="14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81" w:lineRule="exact"/>
        <w:ind w:left="4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722" w:footer="1445" w:top="920" w:bottom="1640" w:left="1320" w:right="12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TACH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59.900002pt;margin-top:-20.228121pt;width:481.93pt;height:15.58pt;mso-position-horizontal-relative:page;mso-position-vertical-relative:paragraph;z-index:-2389" coordorigin="1198,-405" coordsize="9639,312">
            <v:group style="position:absolute;left:1214;top:-119;width:9616;height:2" coordorigin="1214,-119" coordsize="9616,2">
              <v:shape style="position:absolute;left:1214;top:-119;width:9616;height:2" coordorigin="1214,-119" coordsize="9616,0" path="m1214,-119l10831,-119e" filled="f" stroked="t" strokeweight=".580pt" strokecolor="#17365D">
                <v:path arrowok="t"/>
              </v:shape>
            </v:group>
            <v:group style="position:absolute;left:1213;top:-374;width:31;height:250" coordorigin="1213,-374" coordsize="31,250">
              <v:shape style="position:absolute;left:1213;top:-374;width:31;height:250" coordorigin="1213,-374" coordsize="31,250" path="m1213,-124l1244,-124,1244,-374,1213,-374,1213,-124xe" filled="t" fillcolor="#000000" stroked="f">
                <v:path arrowok="t"/>
                <v:fill/>
              </v:shape>
            </v:group>
            <v:group style="position:absolute;left:1242;top:-374;width:62;height:250" coordorigin="1242,-374" coordsize="62,250">
              <v:shape style="position:absolute;left:1242;top:-374;width:62;height:250" coordorigin="1242,-374" coordsize="62,250" path="m1242,-124l1304,-124,1304,-374,1242,-374,1242,-124xe" filled="t" fillcolor="#5F5F5F" stroked="f">
                <v:path arrowok="t"/>
                <v:fill/>
              </v:shape>
            </v:group>
            <v:group style="position:absolute;left:1302;top:-374;width:31;height:250" coordorigin="1302,-374" coordsize="31,250">
              <v:shape style="position:absolute;left:1302;top:-374;width:31;height:250" coordorigin="1302,-374" coordsize="31,250" path="m1302,-124l1333,-124,1333,-374,1302,-374,1302,-124xe" filled="t" fillcolor="#C0C0C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USE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SELECT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WO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KS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EET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[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SEC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D]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LEVEL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CESS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ERVIEW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[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ION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]</w:t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LEVEL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DET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BIM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CESS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P(S)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[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SEC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ION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]</w:t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INFO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EXC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UIRE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ENT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W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SHE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T(S)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[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]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DEL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DEFINI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ION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WO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KS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EET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[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SEC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]</w:t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.</w:t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DEV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LOP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ENTS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/</w:t>
      </w:r>
      <w:r>
        <w:rPr>
          <w:rFonts w:ascii="Arial" w:hAnsi="Arial" w:cs="Arial" w:eastAsia="Arial"/>
          <w:sz w:val="18"/>
          <w:szCs w:val="1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CTS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[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H]</w:t>
      </w:r>
    </w:p>
    <w:sectPr>
      <w:pgMar w:header="722" w:footer="1445" w:top="920" w:bottom="1640" w:left="1320" w:right="124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162"/>
    <w:family w:val="roman"/>
    <w:pitch w:val="variable"/>
  </w:font>
  <w:font w:name="Arial">
    <w:charset w:val="162"/>
    <w:family w:val="swiss"/>
    <w:pitch w:val="variable"/>
  </w:font>
  <w:font w:name="Calibri">
    <w:charset w:val="162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1.733978pt;margin-top:709.749939pt;width:472.58602pt;height:36.550040pt;mso-position-horizontal-relative:page;mso-position-vertical-relative:page;z-index:-2415" coordorigin="1435,14195" coordsize="9452,731">
          <v:shape style="position:absolute;left:1440;top:14206;width:737;height:708" type="#_x0000_t75">
            <v:imagedata r:id="rId1" o:title=""/>
          </v:shape>
          <v:group style="position:absolute;left:10147;top:14206;width:730;height:228" coordorigin="10147,14206" coordsize="730,228">
            <v:shape style="position:absolute;left:10147;top:14206;width:730;height:228" coordorigin="10147,14206" coordsize="730,228" path="m10147,14434l10876,14434,10876,14206,10147,14206,10147,14434e" filled="t" fillcolor="#0D0D0D" stroked="f">
              <v:path arrowok="t"/>
              <v:fill/>
            </v:shape>
          </v:group>
          <v:group style="position:absolute;left:10147;top:14688;width:730;height:228" coordorigin="10147,14688" coordsize="730,228">
            <v:shape style="position:absolute;left:10147;top:14688;width:730;height:228" coordorigin="10147,14688" coordsize="730,228" path="m10147,14916l10876,14916,10876,14688,10147,14688,10147,14916e" filled="t" fillcolor="#0D0D0D" stroked="f">
              <v:path arrowok="t"/>
              <v:fill/>
            </v:shape>
          </v:group>
          <v:group style="position:absolute;left:10147;top:14434;width:730;height:254" coordorigin="10147,14434" coordsize="730,254">
            <v:shape style="position:absolute;left:10147;top:14434;width:730;height:254" coordorigin="10147,14434" coordsize="730,254" path="m10147,14688l10876,14688,10876,14434,10147,14434,10147,14688e" filled="t" fillcolor="#0D0D0D" stroked="f">
              <v:path arrowok="t"/>
              <v:fill/>
            </v:shape>
          </v:group>
          <v:group style="position:absolute;left:1440;top:14201;width:9436;height:2" coordorigin="1440,14201" coordsize="9436,2">
            <v:shape style="position:absolute;left:1440;top:14201;width:9436;height:2" coordorigin="1440,14201" coordsize="9436,0" path="m1440,14201l10876,14201e" filled="f" stroked="t" strokeweight=".58004pt" strokecolor="#17365D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7.220001pt;margin-top:716.68927pt;width:262.127801pt;height:23.48pt;mso-position-horizontal-relative:page;mso-position-vertical-relative:page;z-index:-2414" type="#_x0000_t202" filled="f" stroked="f">
          <v:textbox inset="0,0,0,0">
            <w:txbxContent>
              <w:p>
                <w:pPr>
                  <w:spacing w:before="0" w:after="0" w:line="224" w:lineRule="exact"/>
                  <w:ind w:left="-15" w:right="-35"/>
                  <w:jc w:val="center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B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U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FO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2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J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4"/>
                    <w:w w:val="100"/>
                  </w:rPr>
                  <w:t>X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U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99"/>
                  </w:rPr>
                  <w:t>P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N</w:t>
                </w:r>
              </w:p>
              <w:p>
                <w:pPr>
                  <w:spacing w:before="0" w:after="0" w:line="240" w:lineRule="auto"/>
                  <w:ind w:left="2052" w:right="2030"/>
                  <w:jc w:val="center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9"/>
                  </w:rPr>
                  <w:t>2.0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059998pt;margin-top:721.934143pt;width:6.79996pt;height:13.04pt;mso-position-horizontal-relative:page;mso-position-vertical-relative:page;z-index:-2413" type="#_x0000_t202" filled="f" stroked="f">
          <v:textbox inset="0,0,0,0">
            <w:txbxContent>
              <w:p>
                <w:pPr>
                  <w:spacing w:before="0" w:after="0" w:line="246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color w:val="FFFFFF"/>
                    <w:spacing w:val="-1"/>
                    <w:w w:val="100"/>
                  </w:rPr>
                  <w:t>ii</w:t>
                </w:r>
                <w:r>
                  <w:rPr>
                    <w:rFonts w:ascii="Arial" w:hAnsi="Arial" w:cs="Arial" w:eastAsia="Arial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1.733978pt;margin-top:709.749939pt;width:472.58602pt;height:36.550040pt;mso-position-horizontal-relative:page;mso-position-vertical-relative:page;z-index:-2412" coordorigin="1435,14195" coordsize="9452,731">
          <v:shape style="position:absolute;left:1440;top:14206;width:737;height:708" type="#_x0000_t75">
            <v:imagedata r:id="rId1" o:title=""/>
          </v:shape>
          <v:group style="position:absolute;left:10147;top:14206;width:730;height:228" coordorigin="10147,14206" coordsize="730,228">
            <v:shape style="position:absolute;left:10147;top:14206;width:730;height:228" coordorigin="10147,14206" coordsize="730,228" path="m10147,14434l10876,14434,10876,14206,10147,14206,10147,14434e" filled="t" fillcolor="#0D0D0D" stroked="f">
              <v:path arrowok="t"/>
              <v:fill/>
            </v:shape>
          </v:group>
          <v:group style="position:absolute;left:10147;top:14688;width:730;height:228" coordorigin="10147,14688" coordsize="730,228">
            <v:shape style="position:absolute;left:10147;top:14688;width:730;height:228" coordorigin="10147,14688" coordsize="730,228" path="m10147,14916l10876,14916,10876,14688,10147,14688,10147,14916e" filled="t" fillcolor="#0D0D0D" stroked="f">
              <v:path arrowok="t"/>
              <v:fill/>
            </v:shape>
          </v:group>
          <v:group style="position:absolute;left:10147;top:14434;width:730;height:254" coordorigin="10147,14434" coordsize="730,254">
            <v:shape style="position:absolute;left:10147;top:14434;width:730;height:254" coordorigin="10147,14434" coordsize="730,254" path="m10147,14688l10876,14688,10876,14434,10147,14434,10147,14688e" filled="t" fillcolor="#0D0D0D" stroked="f">
              <v:path arrowok="t"/>
              <v:fill/>
            </v:shape>
          </v:group>
          <v:group style="position:absolute;left:1440;top:14201;width:9436;height:2" coordorigin="1440,14201" coordsize="9436,2">
            <v:shape style="position:absolute;left:1440;top:14201;width:9436;height:2" coordorigin="1440,14201" coordsize="9436,0" path="m1440,14201l10876,14201e" filled="f" stroked="t" strokeweight=".58004pt" strokecolor="#17365D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7.220001pt;margin-top:716.68927pt;width:262.127801pt;height:23.48pt;mso-position-horizontal-relative:page;mso-position-vertical-relative:page;z-index:-2411" type="#_x0000_t202" filled="f" stroked="f">
          <v:textbox inset="0,0,0,0">
            <w:txbxContent>
              <w:p>
                <w:pPr>
                  <w:spacing w:before="0" w:after="0" w:line="224" w:lineRule="exact"/>
                  <w:ind w:left="-15" w:right="-35"/>
                  <w:jc w:val="center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B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U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FO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2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J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4"/>
                    <w:w w:val="100"/>
                  </w:rPr>
                  <w:t>X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U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99"/>
                  </w:rPr>
                  <w:t>P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N</w:t>
                </w:r>
              </w:p>
              <w:p>
                <w:pPr>
                  <w:spacing w:before="0" w:after="0" w:line="240" w:lineRule="auto"/>
                  <w:ind w:left="2052" w:right="2030"/>
                  <w:jc w:val="center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9"/>
                  </w:rPr>
                  <w:t>2.0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0.460022pt;margin-top:721.934143pt;width:10.13824pt;height:13.04pt;mso-position-horizontal-relative:page;mso-position-vertical-relative:page;z-index:-2410" type="#_x0000_t202" filled="f" stroked="f">
          <v:textbox inset="0,0,0,0">
            <w:txbxContent>
              <w:p>
                <w:pPr>
                  <w:spacing w:before="0" w:after="0" w:line="246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color w:val="FFFFFF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color w:val="FFFFFF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9.467339pt;margin-top:708.783936pt;width:474.693477pt;height:36.904522pt;mso-position-horizontal-relative:page;mso-position-vertical-relative:page;z-index:-2409" coordorigin="1389,14176" coordsize="9494,738">
          <v:shape style="position:absolute;left:1389;top:14176;width:796;height:738" type="#_x0000_t75">
            <v:imagedata r:id="rId1" o:title=""/>
          </v:shape>
          <v:shape style="position:absolute;left:10123;top:14176;width:760;height:738" type="#_x0000_t75">
            <v:imagedata r:id="rId2" o:title=""/>
          </v:shape>
          <v:group style="position:absolute;left:2163;top:14201;width:7986;height:2" coordorigin="2163,14201" coordsize="7986,2">
            <v:shape style="position:absolute;left:2163;top:14201;width:7986;height:2" coordorigin="2163,14201" coordsize="7986,0" path="m2163,14201l10149,14201e" filled="f" stroked="t" strokeweight="1.085106pt" strokecolor="#13345B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7.680847pt;margin-top:717.944641pt;width:262.424019pt;height:21.862413pt;mso-position-horizontal-relative:page;mso-position-vertical-relative:page;z-index:-2408" type="#_x0000_t202" filled="f" stroked="f">
          <v:textbox inset="0,0,0,0">
            <w:txbxContent>
              <w:p>
                <w:pPr>
                  <w:spacing w:before="0" w:after="0" w:line="184" w:lineRule="exact"/>
                  <w:ind w:left="-12" w:right="-32"/>
                  <w:jc w:val="center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BUILDING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INFORMATIO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MODELING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2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PROJECT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EXECUTIO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1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8"/>
                  </w:rPr>
                  <w:t>PLAN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  <w:p>
                <w:pPr>
                  <w:spacing w:before="19" w:after="0" w:line="240" w:lineRule="auto"/>
                  <w:ind w:left="2040" w:right="2044"/>
                  <w:jc w:val="center"/>
                  <w:rPr>
                    <w:rFonts w:ascii="Arial" w:hAnsi="Arial" w:cs="Arial" w:eastAsia="Arial"/>
                    <w:sz w:val="19"/>
                    <w:szCs w:val="19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VERSIO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color w:val="010101"/>
                    <w:spacing w:val="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010101"/>
                    <w:spacing w:val="0"/>
                    <w:w w:val="106"/>
                  </w:rPr>
                  <w:t>2.0</w:t>
                </w:r>
                <w:r>
                  <w:rPr>
                    <w:rFonts w:ascii="Arial" w:hAnsi="Arial" w:cs="Arial" w:eastAsia="Arial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1.733978pt;margin-top:709.749939pt;width:472.58602pt;height:36.550040pt;mso-position-horizontal-relative:page;mso-position-vertical-relative:page;z-index:-2407" coordorigin="1435,14195" coordsize="9452,731">
          <v:shape style="position:absolute;left:1440;top:14206;width:737;height:708" type="#_x0000_t75">
            <v:imagedata r:id="rId1" o:title=""/>
          </v:shape>
          <v:group style="position:absolute;left:10147;top:14206;width:730;height:228" coordorigin="10147,14206" coordsize="730,228">
            <v:shape style="position:absolute;left:10147;top:14206;width:730;height:228" coordorigin="10147,14206" coordsize="730,228" path="m10147,14434l10876,14434,10876,14206,10147,14206,10147,14434e" filled="t" fillcolor="#0D0D0D" stroked="f">
              <v:path arrowok="t"/>
              <v:fill/>
            </v:shape>
          </v:group>
          <v:group style="position:absolute;left:10147;top:14688;width:730;height:228" coordorigin="10147,14688" coordsize="730,228">
            <v:shape style="position:absolute;left:10147;top:14688;width:730;height:228" coordorigin="10147,14688" coordsize="730,228" path="m10147,14916l10876,14916,10876,14688,10147,14688,10147,14916e" filled="t" fillcolor="#0D0D0D" stroked="f">
              <v:path arrowok="t"/>
              <v:fill/>
            </v:shape>
          </v:group>
          <v:group style="position:absolute;left:10147;top:14434;width:730;height:254" coordorigin="10147,14434" coordsize="730,254">
            <v:shape style="position:absolute;left:10147;top:14434;width:730;height:254" coordorigin="10147,14434" coordsize="730,254" path="m10147,14688l10876,14688,10876,14434,10147,14434,10147,14688e" filled="t" fillcolor="#0D0D0D" stroked="f">
              <v:path arrowok="t"/>
              <v:fill/>
            </v:shape>
          </v:group>
          <v:group style="position:absolute;left:1440;top:14201;width:9436;height:2" coordorigin="1440,14201" coordsize="9436,2">
            <v:shape style="position:absolute;left:1440;top:14201;width:9436;height:2" coordorigin="1440,14201" coordsize="9436,0" path="m1440,14201l10876,14201e" filled="f" stroked="t" strokeweight=".58004pt" strokecolor="#17365D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7.220001pt;margin-top:716.68927pt;width:262.127801pt;height:23.48pt;mso-position-horizontal-relative:page;mso-position-vertical-relative:page;z-index:-2406" type="#_x0000_t202" filled="f" stroked="f">
          <v:textbox inset="0,0,0,0">
            <w:txbxContent>
              <w:p>
                <w:pPr>
                  <w:spacing w:before="0" w:after="0" w:line="224" w:lineRule="exact"/>
                  <w:ind w:left="-15" w:right="-35"/>
                  <w:jc w:val="center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B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U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FO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2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J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4"/>
                    <w:w w:val="100"/>
                  </w:rPr>
                  <w:t>X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U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99"/>
                  </w:rPr>
                  <w:t>P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N</w:t>
                </w:r>
              </w:p>
              <w:p>
                <w:pPr>
                  <w:spacing w:before="0" w:after="0" w:line="240" w:lineRule="auto"/>
                  <w:ind w:left="2052" w:right="2030"/>
                  <w:jc w:val="center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  <w:t>ON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9"/>
                  </w:rPr>
                  <w:t>2.0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7.460022pt;margin-top:721.934143pt;width:16.240081pt;height:13.04pt;mso-position-horizontal-relative:page;mso-position-vertical-relative:page;z-index:-2405" type="#_x0000_t202" filled="f" stroked="f">
          <v:textbox inset="0,0,0,0">
            <w:txbxContent>
              <w:p>
                <w:pPr>
                  <w:spacing w:before="0" w:after="0" w:line="246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color w:val="FFFFFF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color w:val="FFFFFF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107166pt;width:75.881004pt;height:11pt;mso-position-horizontal-relative:page;mso-position-vertical-relative:page;z-index:-2417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[PR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100"/>
                  </w:rPr>
                  <w:t>J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ECT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E]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059998pt;margin-top:36.107166pt;width:30.908001pt;height:11pt;mso-position-horizontal-relative:page;mso-position-vertical-relative:page;z-index:-2416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[DA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E]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image" Target="media/image4.jpg"/><Relationship Id="rId11" Type="http://schemas.openxmlformats.org/officeDocument/2006/relationships/hyperlink" Target="http://www.pankowfoundation.org/" TargetMode="External"/><Relationship Id="rId12" Type="http://schemas.openxmlformats.org/officeDocument/2006/relationships/hyperlink" Target="http://www.opp.psu.edu/" TargetMode="External"/><Relationship Id="rId13" Type="http://schemas.openxmlformats.org/officeDocument/2006/relationships/hyperlink" Target="http://www.engr.psu.edu/pace" TargetMode="External"/><Relationship Id="rId14" Type="http://schemas.openxmlformats.org/officeDocument/2006/relationships/hyperlink" Target="http://www.engr.psu.edu/BIM/PxP" TargetMode="External"/><Relationship Id="rId15" Type="http://schemas.openxmlformats.org/officeDocument/2006/relationships/hyperlink" Target="http://creativecommons.org/licenses/by-sa/3.0/us/" TargetMode="External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hyperlink" Target="http://www.engr.psu.edu/bim/download" TargetMode="External"/><Relationship Id="rId22" Type="http://schemas.openxmlformats.org/officeDocument/2006/relationships/hyperlink" Target="http://www.engr.psu.edu/bim/download" TargetMode="External"/><Relationship Id="rId23" Type="http://schemas.openxmlformats.org/officeDocument/2006/relationships/hyperlink" Target="http://www.engr.psu.edu/BIM/BIM_Uses" TargetMode="External"/><Relationship Id="rId24" Type="http://schemas.openxmlformats.org/officeDocument/2006/relationships/hyperlink" Target="http://www.engr.psu.edu/BIM/download" TargetMode="External"/><Relationship Id="rId25" Type="http://schemas.openxmlformats.org/officeDocument/2006/relationships/hyperlink" Target="http://www.engr.psu.edu/BIM/PxP" TargetMode="External"/><Relationship Id="rId26" Type="http://schemas.openxmlformats.org/officeDocument/2006/relationships/image" Target="media/image9.jpg"/><Relationship Id="rId27" Type="http://schemas.openxmlformats.org/officeDocument/2006/relationships/image" Target="media/image10.jpg"/><Relationship Id="rId28" Type="http://schemas.openxmlformats.org/officeDocument/2006/relationships/image" Target="media/image11.jpg"/><Relationship Id="rId29" Type="http://schemas.openxmlformats.org/officeDocument/2006/relationships/footer" Target="footer3.xml"/><Relationship Id="rId30" Type="http://schemas.openxmlformats.org/officeDocument/2006/relationships/footer" Target="footer4.xml"/><Relationship Id="rId31" Type="http://schemas.openxmlformats.org/officeDocument/2006/relationships/hyperlink" Target="http://www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Relationship Id="rId2" Type="http://schemas.openxmlformats.org/officeDocument/2006/relationships/image" Target="media/image13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Kasprzak;Ralph Kreider</dc:creator>
  <dc:title>BIM PROJECT EXECUTION PLAN</dc:title>
  <dcterms:created xsi:type="dcterms:W3CDTF">2022-11-08T17:20:06Z</dcterms:created>
  <dcterms:modified xsi:type="dcterms:W3CDTF">2022-11-08T17:20:06Z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2010-07-16T00:00:00Z</vt:filetime>
  </property>
  <property fmtid="{D5CDD505-2E9C-101B-9397-08002B2CF9AE}" pid="3" name="LastSaved">
    <vt:filetime>2022-11-08T00:00:00Z</vt:filetime>
  </property>
</Properties>
</file>